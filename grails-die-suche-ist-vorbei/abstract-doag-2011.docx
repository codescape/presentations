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B8E" w:rsidRPr="00302708" w:rsidRDefault="00F901A1">
      <w:pPr>
        <w:pStyle w:val="Titel-Titel"/>
        <w:rPr>
          <w:color w:val="808080"/>
          <w:sz w:val="36"/>
          <w:szCs w:val="36"/>
        </w:rPr>
      </w:pPr>
      <w:r>
        <w:rPr>
          <w:sz w:val="36"/>
          <w:szCs w:val="36"/>
        </w:rPr>
        <w:t>Grails – Die Suche ist vorbei</w:t>
      </w:r>
    </w:p>
    <w:p w:rsidR="00D52B8E" w:rsidRPr="00302708" w:rsidRDefault="00D52B8E"/>
    <w:p w:rsidR="00D52B8E" w:rsidRPr="007118F6" w:rsidRDefault="00F901A1">
      <w:pPr>
        <w:pStyle w:val="Titel-Autor"/>
        <w:rPr>
          <w:sz w:val="22"/>
          <w:szCs w:val="22"/>
        </w:rPr>
      </w:pPr>
      <w:r w:rsidRPr="007118F6">
        <w:rPr>
          <w:sz w:val="22"/>
          <w:szCs w:val="22"/>
        </w:rPr>
        <w:t>Stefan Glase, Christian Metzler</w:t>
      </w:r>
    </w:p>
    <w:p w:rsidR="00D52B8E" w:rsidRPr="007118F6" w:rsidRDefault="00F901A1">
      <w:pPr>
        <w:pStyle w:val="Titel-Autor"/>
        <w:rPr>
          <w:sz w:val="22"/>
          <w:szCs w:val="22"/>
        </w:rPr>
      </w:pPr>
      <w:r w:rsidRPr="007118F6">
        <w:rPr>
          <w:sz w:val="22"/>
          <w:szCs w:val="22"/>
        </w:rPr>
        <w:t>OPITZ CONSULTING Gummersbach GmbH</w:t>
      </w:r>
    </w:p>
    <w:p w:rsidR="00D52B8E" w:rsidRPr="007118F6" w:rsidRDefault="00D52B8E">
      <w:pPr>
        <w:rPr>
          <w:szCs w:val="22"/>
        </w:rPr>
      </w:pPr>
    </w:p>
    <w:p w:rsidR="00D52B8E" w:rsidRPr="007118F6" w:rsidRDefault="00D52B8E" w:rsidP="007B18AE">
      <w:pPr>
        <w:rPr>
          <w:szCs w:val="22"/>
        </w:rPr>
      </w:pPr>
    </w:p>
    <w:p w:rsidR="00D52B8E" w:rsidRPr="00302708" w:rsidRDefault="00D52B8E" w:rsidP="007B18AE">
      <w:pPr>
        <w:pStyle w:val="berschrift1"/>
        <w:jc w:val="both"/>
        <w:rPr>
          <w:szCs w:val="22"/>
        </w:rPr>
      </w:pPr>
      <w:r w:rsidRPr="00302708">
        <w:rPr>
          <w:szCs w:val="22"/>
        </w:rPr>
        <w:t>Schlüsselworte:</w:t>
      </w:r>
    </w:p>
    <w:p w:rsidR="00D52B8E" w:rsidRPr="00302708" w:rsidRDefault="00D52B8E" w:rsidP="007B18AE">
      <w:pPr>
        <w:rPr>
          <w:szCs w:val="22"/>
        </w:rPr>
      </w:pPr>
    </w:p>
    <w:p w:rsidR="00D52B8E" w:rsidRPr="00302708" w:rsidRDefault="004124D5" w:rsidP="007B18AE">
      <w:pPr>
        <w:rPr>
          <w:szCs w:val="22"/>
        </w:rPr>
      </w:pPr>
      <w:r>
        <w:rPr>
          <w:szCs w:val="22"/>
        </w:rPr>
        <w:t>Groovy, Grails</w:t>
      </w:r>
      <w:r w:rsidR="002800B5">
        <w:rPr>
          <w:szCs w:val="22"/>
        </w:rPr>
        <w:t>, Java,</w:t>
      </w:r>
      <w:r w:rsidR="00753244">
        <w:rPr>
          <w:szCs w:val="22"/>
        </w:rPr>
        <w:t xml:space="preserve"> Java EE,</w:t>
      </w:r>
      <w:r w:rsidR="002800B5">
        <w:rPr>
          <w:szCs w:val="22"/>
        </w:rPr>
        <w:t xml:space="preserve"> Spring, Hibernate, </w:t>
      </w:r>
      <w:r w:rsidR="007118F6">
        <w:rPr>
          <w:szCs w:val="22"/>
        </w:rPr>
        <w:t xml:space="preserve">Rapid Prototyping, </w:t>
      </w:r>
      <w:r w:rsidR="002800B5">
        <w:rPr>
          <w:szCs w:val="22"/>
        </w:rPr>
        <w:t>Webanwendung, Webentwicklung</w:t>
      </w:r>
    </w:p>
    <w:p w:rsidR="00D52B8E" w:rsidRPr="00302708" w:rsidRDefault="00D52B8E" w:rsidP="007B18AE">
      <w:pPr>
        <w:rPr>
          <w:szCs w:val="22"/>
        </w:rPr>
      </w:pPr>
    </w:p>
    <w:p w:rsidR="00D52B8E" w:rsidRPr="00302708" w:rsidRDefault="00D52B8E" w:rsidP="007B18AE">
      <w:pPr>
        <w:pStyle w:val="berschrift1"/>
        <w:jc w:val="both"/>
        <w:rPr>
          <w:szCs w:val="22"/>
        </w:rPr>
      </w:pPr>
      <w:r w:rsidRPr="00302708">
        <w:rPr>
          <w:szCs w:val="22"/>
        </w:rPr>
        <w:t xml:space="preserve">Einleitung </w:t>
      </w:r>
    </w:p>
    <w:p w:rsidR="00D52B8E" w:rsidRPr="00302708" w:rsidRDefault="00D52B8E" w:rsidP="007B18AE">
      <w:pPr>
        <w:rPr>
          <w:szCs w:val="22"/>
        </w:rPr>
      </w:pPr>
    </w:p>
    <w:p w:rsidR="00DB31DD" w:rsidRDefault="004124D5" w:rsidP="007B18AE">
      <w:pPr>
        <w:rPr>
          <w:szCs w:val="22"/>
        </w:rPr>
      </w:pPr>
      <w:r w:rsidRPr="004124D5">
        <w:rPr>
          <w:szCs w:val="22"/>
        </w:rPr>
        <w:t>Grails ist ein Framework für Webapplikationen auf Basis der dynamisch typisi</w:t>
      </w:r>
      <w:r w:rsidR="00C05C23">
        <w:rPr>
          <w:szCs w:val="22"/>
        </w:rPr>
        <w:t xml:space="preserve">erten Programmiersprache Groovy sowie </w:t>
      </w:r>
      <w:r w:rsidRPr="004124D5">
        <w:rPr>
          <w:szCs w:val="22"/>
        </w:rPr>
        <w:t xml:space="preserve">bewährten Technologien wie dem Spring Framework und Hibernate. Eine Vielzahl von Plug-Ins </w:t>
      </w:r>
      <w:r w:rsidR="00C05C23">
        <w:rPr>
          <w:szCs w:val="22"/>
        </w:rPr>
        <w:t>für Grails</w:t>
      </w:r>
      <w:r w:rsidR="007118F6">
        <w:rPr>
          <w:szCs w:val="22"/>
        </w:rPr>
        <w:t xml:space="preserve"> </w:t>
      </w:r>
      <w:r w:rsidR="00C05C23">
        <w:rPr>
          <w:szCs w:val="22"/>
        </w:rPr>
        <w:t xml:space="preserve">(derzeit gibt es mehr als 600) </w:t>
      </w:r>
      <w:r w:rsidRPr="004124D5">
        <w:rPr>
          <w:szCs w:val="22"/>
        </w:rPr>
        <w:t>macht es möglich, wiederkehrende Problemstellungen mit</w:t>
      </w:r>
      <w:r w:rsidR="00DB31DD">
        <w:rPr>
          <w:szCs w:val="22"/>
        </w:rPr>
        <w:t xml:space="preserve"> bewährten Lösungen umzusetzen.</w:t>
      </w:r>
    </w:p>
    <w:p w:rsidR="00DB31DD" w:rsidRDefault="00DB31DD" w:rsidP="007B18AE">
      <w:pPr>
        <w:rPr>
          <w:szCs w:val="22"/>
        </w:rPr>
      </w:pPr>
    </w:p>
    <w:p w:rsidR="00D52B8E" w:rsidRDefault="004124D5" w:rsidP="007B18AE">
      <w:pPr>
        <w:rPr>
          <w:szCs w:val="22"/>
        </w:rPr>
      </w:pPr>
      <w:r w:rsidRPr="004124D5">
        <w:rPr>
          <w:szCs w:val="22"/>
        </w:rPr>
        <w:t xml:space="preserve">Dieser Vortrag startet mit einem kurzen Überblick über </w:t>
      </w:r>
      <w:r w:rsidR="009632AA">
        <w:rPr>
          <w:szCs w:val="22"/>
        </w:rPr>
        <w:t xml:space="preserve">die Grundlagen </w:t>
      </w:r>
      <w:r w:rsidR="00335AD2">
        <w:rPr>
          <w:szCs w:val="22"/>
        </w:rPr>
        <w:t xml:space="preserve">von </w:t>
      </w:r>
      <w:r w:rsidRPr="004124D5">
        <w:rPr>
          <w:szCs w:val="22"/>
        </w:rPr>
        <w:t>Groovy &amp; Grails und zeigt im Anschluss an Beispielen und echtem Code eine Auswahl der interessantesten Funktionen und Möglichkeiten.</w:t>
      </w:r>
    </w:p>
    <w:p w:rsidR="00C03109" w:rsidRDefault="00C03109" w:rsidP="007B18AE">
      <w:pPr>
        <w:rPr>
          <w:szCs w:val="22"/>
        </w:rPr>
      </w:pPr>
    </w:p>
    <w:p w:rsidR="00C03109" w:rsidRDefault="00C03109" w:rsidP="00C03109">
      <w:pPr>
        <w:pStyle w:val="berschrift1"/>
      </w:pPr>
      <w:r>
        <w:t>Groovy</w:t>
      </w:r>
    </w:p>
    <w:p w:rsidR="00C03109" w:rsidRDefault="00C03109" w:rsidP="00C03109"/>
    <w:p w:rsidR="00F0072B" w:rsidRDefault="00C03109" w:rsidP="00F0072B">
      <w:r>
        <w:t>Groovy ist eine agile und dynamisch typisierte Programmiersprache</w:t>
      </w:r>
      <w:r w:rsidR="00F0072B">
        <w:t>, die aber auch statische Typisierung unterstützt</w:t>
      </w:r>
      <w:r>
        <w:t xml:space="preserve">. </w:t>
      </w:r>
      <w:r w:rsidR="00F0072B">
        <w:t>Groovy-Code wird zu Java Virtual Machine Bytecode kompiliert und ist interoperabel mit normalem Java Code und Java Bibliotheken. Mit wenigen Ausnahmen ist Java-Code zugleich auch syntaktisch korrekter Groovy-Code.</w:t>
      </w:r>
    </w:p>
    <w:p w:rsidR="00C03109" w:rsidRDefault="00C03109" w:rsidP="007B18AE">
      <w:pPr>
        <w:rPr>
          <w:szCs w:val="22"/>
        </w:rPr>
      </w:pPr>
    </w:p>
    <w:p w:rsidR="00197C04" w:rsidRDefault="006A402E" w:rsidP="007B18AE">
      <w:pPr>
        <w:rPr>
          <w:szCs w:val="22"/>
        </w:rPr>
      </w:pPr>
      <w:r>
        <w:rPr>
          <w:szCs w:val="22"/>
        </w:rPr>
        <w:t>Groovy…</w:t>
      </w:r>
    </w:p>
    <w:p w:rsidR="006A402E" w:rsidRDefault="006A402E" w:rsidP="006A402E">
      <w:pPr>
        <w:pStyle w:val="Listenabsatz"/>
        <w:numPr>
          <w:ilvl w:val="0"/>
          <w:numId w:val="11"/>
        </w:numPr>
        <w:rPr>
          <w:szCs w:val="22"/>
        </w:rPr>
      </w:pPr>
      <w:r>
        <w:rPr>
          <w:szCs w:val="22"/>
        </w:rPr>
        <w:t>baut auf den Stärken von Java auf.</w:t>
      </w:r>
    </w:p>
    <w:p w:rsidR="006A402E" w:rsidRDefault="006A402E" w:rsidP="006A402E">
      <w:pPr>
        <w:pStyle w:val="Listenabsatz"/>
        <w:numPr>
          <w:ilvl w:val="0"/>
          <w:numId w:val="11"/>
        </w:numPr>
        <w:rPr>
          <w:szCs w:val="22"/>
        </w:rPr>
      </w:pPr>
      <w:r>
        <w:rPr>
          <w:szCs w:val="22"/>
        </w:rPr>
        <w:t>bietet für viele Java-Sprachmittel ausdrucksstärkere Groovy-Pendants.</w:t>
      </w:r>
    </w:p>
    <w:p w:rsidR="006A402E" w:rsidRDefault="006A402E" w:rsidP="006A402E">
      <w:pPr>
        <w:pStyle w:val="Listenabsatz"/>
        <w:numPr>
          <w:ilvl w:val="0"/>
          <w:numId w:val="11"/>
        </w:numPr>
        <w:rPr>
          <w:szCs w:val="22"/>
        </w:rPr>
      </w:pPr>
      <w:r>
        <w:rPr>
          <w:szCs w:val="22"/>
        </w:rPr>
        <w:t>erlaubt Java-Entwicklern einen sehr schnellen und schrittweisen Einstieg</w:t>
      </w:r>
      <w:r w:rsidR="0088597C">
        <w:rPr>
          <w:szCs w:val="22"/>
        </w:rPr>
        <w:t>.</w:t>
      </w:r>
    </w:p>
    <w:p w:rsidR="006A402E" w:rsidRPr="00F11D90" w:rsidRDefault="006A402E" w:rsidP="006A402E">
      <w:pPr>
        <w:pStyle w:val="Listenabsatz"/>
        <w:numPr>
          <w:ilvl w:val="0"/>
          <w:numId w:val="11"/>
        </w:numPr>
        <w:rPr>
          <w:szCs w:val="22"/>
        </w:rPr>
      </w:pPr>
      <w:r w:rsidRPr="00F11D90">
        <w:rPr>
          <w:szCs w:val="22"/>
        </w:rPr>
        <w:t>integriert sich nahtlos in die Java Welt aus Java-Objekten und Java-Bibliotheken</w:t>
      </w:r>
      <w:r w:rsidR="0088597C">
        <w:rPr>
          <w:szCs w:val="22"/>
        </w:rPr>
        <w:t>.</w:t>
      </w:r>
    </w:p>
    <w:p w:rsidR="00C31CE4" w:rsidRPr="00F11D90" w:rsidRDefault="00C31CE4" w:rsidP="00C31CE4">
      <w:pPr>
        <w:rPr>
          <w:szCs w:val="22"/>
        </w:rPr>
      </w:pPr>
    </w:p>
    <w:p w:rsidR="008320C6" w:rsidRPr="00F11D90" w:rsidRDefault="00F11D90" w:rsidP="00C31CE4">
      <w:pPr>
        <w:rPr>
          <w:szCs w:val="22"/>
        </w:rPr>
      </w:pPr>
      <w:r w:rsidRPr="00F11D90">
        <w:rPr>
          <w:szCs w:val="22"/>
        </w:rPr>
        <w:t>D</w:t>
      </w:r>
      <w:r w:rsidR="008320C6" w:rsidRPr="00F11D90">
        <w:rPr>
          <w:szCs w:val="22"/>
        </w:rPr>
        <w:t>as typische „Hello World“-Beispiel</w:t>
      </w:r>
      <w:r w:rsidRPr="00F11D90">
        <w:rPr>
          <w:szCs w:val="22"/>
        </w:rPr>
        <w:t xml:space="preserve"> gibt es für nahezu jede Programmiersprache und so soll auch eine Groovy-Variante nicht fehlen</w:t>
      </w:r>
      <w:r w:rsidR="008320C6" w:rsidRPr="00F11D90">
        <w:rPr>
          <w:szCs w:val="22"/>
        </w:rPr>
        <w:t>. Das folgende Listing zeigt gültigen und ausführbaren Groovy-Code:</w:t>
      </w:r>
    </w:p>
    <w:p w:rsidR="008320C6" w:rsidRPr="00F11D90" w:rsidRDefault="008320C6" w:rsidP="00C31CE4">
      <w:pPr>
        <w:rPr>
          <w:szCs w:val="22"/>
        </w:rPr>
      </w:pPr>
    </w:p>
    <w:p w:rsidR="008320C6" w:rsidRPr="00C12746" w:rsidRDefault="008320C6" w:rsidP="008320C6">
      <w:pPr>
        <w:jc w:val="left"/>
        <w:rPr>
          <w:rFonts w:ascii="Courier New" w:hAnsi="Courier New" w:cs="Courier New"/>
          <w:color w:val="666666"/>
          <w:sz w:val="20"/>
        </w:rPr>
      </w:pPr>
      <w:r w:rsidRPr="00C12746">
        <w:rPr>
          <w:rStyle w:val="js-keyword"/>
          <w:rFonts w:ascii="Courier New" w:hAnsi="Courier New" w:cs="Courier New"/>
          <w:color w:val="770088"/>
          <w:sz w:val="20"/>
        </w:rPr>
        <w:t>class</w:t>
      </w:r>
      <w:r w:rsidRPr="00C12746">
        <w:rPr>
          <w:rStyle w:val="apple-converted-space"/>
          <w:rFonts w:ascii="Courier New" w:hAnsi="Courier New" w:cs="Courier New"/>
          <w:color w:val="770088"/>
          <w:sz w:val="20"/>
        </w:rPr>
        <w:t> </w:t>
      </w:r>
      <w:r w:rsidRPr="00C12746">
        <w:rPr>
          <w:rStyle w:val="js-variable"/>
          <w:rFonts w:ascii="Courier New" w:hAnsi="Courier New" w:cs="Courier New"/>
          <w:color w:val="000000"/>
          <w:sz w:val="20"/>
        </w:rPr>
        <w:t>Greeter </w:t>
      </w:r>
      <w:r w:rsidRPr="00C12746">
        <w:rPr>
          <w:rStyle w:val="js-punctuation"/>
          <w:rFonts w:ascii="Courier New" w:hAnsi="Courier New" w:cs="Courier New"/>
          <w:color w:val="666666"/>
          <w:sz w:val="20"/>
        </w:rPr>
        <w:t>{</w:t>
      </w:r>
    </w:p>
    <w:p w:rsidR="008320C6" w:rsidRPr="00C12746" w:rsidRDefault="008320C6" w:rsidP="008320C6">
      <w:pPr>
        <w:jc w:val="left"/>
        <w:rPr>
          <w:rFonts w:ascii="Courier New" w:hAnsi="Courier New" w:cs="Courier New"/>
          <w:color w:val="666666"/>
          <w:sz w:val="20"/>
        </w:rPr>
      </w:pPr>
      <w:r w:rsidRPr="00C12746">
        <w:rPr>
          <w:rFonts w:ascii="Courier New" w:hAnsi="Courier New" w:cs="Courier New"/>
          <w:color w:val="666666"/>
          <w:sz w:val="20"/>
        </w:rPr>
        <w:t xml:space="preserve">    </w:t>
      </w:r>
      <w:r w:rsidRPr="00C12746">
        <w:rPr>
          <w:rStyle w:val="js-keyword"/>
          <w:rFonts w:ascii="Courier New" w:hAnsi="Courier New" w:cs="Courier New"/>
          <w:color w:val="770088"/>
          <w:sz w:val="20"/>
        </w:rPr>
        <w:t>def</w:t>
      </w:r>
      <w:r w:rsidRPr="00C12746">
        <w:rPr>
          <w:rStyle w:val="apple-converted-space"/>
          <w:rFonts w:ascii="Courier New" w:hAnsi="Courier New" w:cs="Courier New"/>
          <w:color w:val="770088"/>
          <w:sz w:val="20"/>
        </w:rPr>
        <w:t> </w:t>
      </w:r>
      <w:r w:rsidRPr="00C12746">
        <w:rPr>
          <w:rStyle w:val="js-variable"/>
          <w:rFonts w:ascii="Courier New" w:hAnsi="Courier New" w:cs="Courier New"/>
          <w:color w:val="000000"/>
          <w:sz w:val="20"/>
        </w:rPr>
        <w:t>name</w:t>
      </w:r>
    </w:p>
    <w:p w:rsidR="00D52B8E" w:rsidRPr="00F11D90" w:rsidRDefault="008320C6" w:rsidP="0063733A">
      <w:pPr>
        <w:jc w:val="left"/>
        <w:rPr>
          <w:rStyle w:val="js-variable"/>
          <w:color w:val="000000"/>
          <w:szCs w:val="22"/>
          <w:lang w:val="en-US"/>
        </w:rPr>
      </w:pPr>
      <w:r w:rsidRPr="00C12746">
        <w:rPr>
          <w:rStyle w:val="js-keyword"/>
          <w:rFonts w:ascii="Courier New" w:hAnsi="Courier New" w:cs="Courier New"/>
          <w:color w:val="770088"/>
          <w:sz w:val="20"/>
        </w:rPr>
        <w:t xml:space="preserve">    </w:t>
      </w:r>
      <w:r w:rsidRPr="00CE7A96">
        <w:rPr>
          <w:rStyle w:val="js-keyword"/>
          <w:rFonts w:ascii="Courier New" w:hAnsi="Courier New" w:cs="Courier New"/>
          <w:color w:val="770088"/>
          <w:sz w:val="20"/>
          <w:lang w:val="en-US"/>
        </w:rPr>
        <w:t>def</w:t>
      </w:r>
      <w:r w:rsidRPr="00CE7A96">
        <w:rPr>
          <w:rStyle w:val="apple-converted-space"/>
          <w:rFonts w:ascii="Courier New" w:hAnsi="Courier New" w:cs="Courier New"/>
          <w:color w:val="770088"/>
          <w:sz w:val="20"/>
          <w:lang w:val="en-US"/>
        </w:rPr>
        <w:t> </w:t>
      </w:r>
      <w:r w:rsidRPr="00CE7A96">
        <w:rPr>
          <w:rStyle w:val="js-variable"/>
          <w:rFonts w:ascii="Courier New" w:hAnsi="Courier New" w:cs="Courier New"/>
          <w:color w:val="000000"/>
          <w:sz w:val="20"/>
          <w:lang w:val="en-US"/>
        </w:rPr>
        <w:t>greet</w:t>
      </w:r>
      <w:r w:rsidRPr="00CE7A96">
        <w:rPr>
          <w:rStyle w:val="js-punctuation"/>
          <w:rFonts w:ascii="Courier New" w:hAnsi="Courier New" w:cs="Courier New"/>
          <w:color w:val="666666"/>
          <w:sz w:val="20"/>
          <w:lang w:val="en-US"/>
        </w:rPr>
        <w:t>()</w:t>
      </w:r>
      <w:r w:rsidRPr="00CE7A96">
        <w:rPr>
          <w:rStyle w:val="apple-converted-space"/>
          <w:rFonts w:ascii="Courier New" w:hAnsi="Courier New" w:cs="Courier New"/>
          <w:color w:val="666666"/>
          <w:sz w:val="20"/>
          <w:lang w:val="en-US"/>
        </w:rPr>
        <w:t> </w:t>
      </w:r>
      <w:r w:rsidRPr="00CE7A96">
        <w:rPr>
          <w:rStyle w:val="js-punctuation"/>
          <w:rFonts w:ascii="Courier New" w:hAnsi="Courier New" w:cs="Courier New"/>
          <w:color w:val="666666"/>
          <w:sz w:val="20"/>
          <w:lang w:val="en-US"/>
        </w:rPr>
        <w:t>{</w:t>
      </w:r>
      <w:r w:rsidRPr="00CE7A96">
        <w:rPr>
          <w:rStyle w:val="apple-converted-space"/>
          <w:rFonts w:ascii="Courier New" w:hAnsi="Courier New" w:cs="Courier New"/>
          <w:color w:val="666666"/>
          <w:sz w:val="20"/>
          <w:lang w:val="en-US"/>
        </w:rPr>
        <w:t> </w:t>
      </w:r>
      <w:r w:rsidRPr="00CE7A96">
        <w:rPr>
          <w:rStyle w:val="js-string"/>
          <w:rFonts w:ascii="Courier New" w:hAnsi="Courier New" w:cs="Courier New"/>
          <w:color w:val="AA2222"/>
          <w:sz w:val="20"/>
          <w:lang w:val="en-US"/>
        </w:rPr>
        <w:t>"Hello $name!"</w:t>
      </w:r>
      <w:r w:rsidRPr="00CE7A96">
        <w:rPr>
          <w:rStyle w:val="apple-converted-space"/>
          <w:rFonts w:ascii="Courier New" w:hAnsi="Courier New" w:cs="Courier New"/>
          <w:color w:val="AA2222"/>
          <w:sz w:val="20"/>
          <w:lang w:val="en-US"/>
        </w:rPr>
        <w:t> </w:t>
      </w:r>
      <w:r w:rsidRPr="005525DB">
        <w:rPr>
          <w:rStyle w:val="js-punctuation"/>
          <w:rFonts w:ascii="Courier New" w:hAnsi="Courier New" w:cs="Courier New"/>
          <w:color w:val="666666"/>
          <w:sz w:val="20"/>
          <w:lang w:val="en-US"/>
        </w:rPr>
        <w:t>}</w:t>
      </w:r>
      <w:r w:rsidRPr="005525DB">
        <w:rPr>
          <w:rFonts w:ascii="Courier New" w:hAnsi="Courier New" w:cs="Courier New"/>
          <w:color w:val="666666"/>
          <w:sz w:val="20"/>
          <w:lang w:val="en-US"/>
        </w:rPr>
        <w:br/>
      </w:r>
      <w:r w:rsidRPr="005525DB">
        <w:rPr>
          <w:rStyle w:val="js-punctuation"/>
          <w:rFonts w:ascii="Courier New" w:hAnsi="Courier New" w:cs="Courier New"/>
          <w:color w:val="666666"/>
          <w:sz w:val="20"/>
          <w:lang w:val="en-US"/>
        </w:rPr>
        <w:t>}</w:t>
      </w:r>
      <w:r w:rsidRPr="005525DB">
        <w:rPr>
          <w:rFonts w:ascii="Courier New" w:hAnsi="Courier New" w:cs="Courier New"/>
          <w:color w:val="666666"/>
          <w:sz w:val="20"/>
          <w:lang w:val="en-US"/>
        </w:rPr>
        <w:br/>
      </w:r>
      <w:r w:rsidRPr="005525DB">
        <w:rPr>
          <w:rFonts w:ascii="Courier New" w:hAnsi="Courier New" w:cs="Courier New"/>
          <w:color w:val="666666"/>
          <w:sz w:val="20"/>
          <w:lang w:val="en-US"/>
        </w:rPr>
        <w:br/>
      </w:r>
      <w:r w:rsidRPr="005525DB">
        <w:rPr>
          <w:rStyle w:val="js-variable"/>
          <w:rFonts w:ascii="Courier New" w:hAnsi="Courier New" w:cs="Courier New"/>
          <w:color w:val="000000"/>
          <w:sz w:val="20"/>
          <w:lang w:val="en-US"/>
        </w:rPr>
        <w:t>helloGroovy</w:t>
      </w:r>
      <w:r w:rsidRPr="005525DB">
        <w:rPr>
          <w:rStyle w:val="apple-converted-space"/>
          <w:rFonts w:ascii="Courier New" w:hAnsi="Courier New" w:cs="Courier New"/>
          <w:color w:val="000000"/>
          <w:sz w:val="20"/>
          <w:lang w:val="en-US"/>
        </w:rPr>
        <w:t> </w:t>
      </w:r>
      <w:r w:rsidRPr="005525DB">
        <w:rPr>
          <w:rStyle w:val="js-operator"/>
          <w:rFonts w:ascii="Courier New" w:hAnsi="Courier New" w:cs="Courier New"/>
          <w:color w:val="666666"/>
          <w:sz w:val="20"/>
          <w:lang w:val="en-US"/>
        </w:rPr>
        <w:t>=</w:t>
      </w:r>
      <w:r w:rsidRPr="005525DB">
        <w:rPr>
          <w:rStyle w:val="apple-converted-space"/>
          <w:rFonts w:ascii="Courier New" w:hAnsi="Courier New" w:cs="Courier New"/>
          <w:color w:val="666666"/>
          <w:sz w:val="20"/>
          <w:lang w:val="en-US"/>
        </w:rPr>
        <w:t> </w:t>
      </w:r>
      <w:r w:rsidRPr="005525DB">
        <w:rPr>
          <w:rStyle w:val="js-keyword"/>
          <w:rFonts w:ascii="Courier New" w:hAnsi="Courier New" w:cs="Courier New"/>
          <w:color w:val="770088"/>
          <w:sz w:val="20"/>
          <w:lang w:val="en-US"/>
        </w:rPr>
        <w:t>new</w:t>
      </w:r>
      <w:r w:rsidRPr="005525DB">
        <w:rPr>
          <w:rStyle w:val="apple-converted-space"/>
          <w:rFonts w:ascii="Courier New" w:hAnsi="Courier New" w:cs="Courier New"/>
          <w:color w:val="770088"/>
          <w:sz w:val="20"/>
          <w:lang w:val="en-US"/>
        </w:rPr>
        <w:t> </w:t>
      </w:r>
      <w:r w:rsidRPr="005525DB">
        <w:rPr>
          <w:rStyle w:val="js-variable"/>
          <w:rFonts w:ascii="Courier New" w:hAnsi="Courier New" w:cs="Courier New"/>
          <w:color w:val="000000"/>
          <w:sz w:val="20"/>
          <w:lang w:val="en-US"/>
        </w:rPr>
        <w:t>Greeter</w:t>
      </w:r>
      <w:r w:rsidRPr="005525DB">
        <w:rPr>
          <w:rStyle w:val="js-punctuation"/>
          <w:rFonts w:ascii="Courier New" w:hAnsi="Courier New" w:cs="Courier New"/>
          <w:color w:val="666666"/>
          <w:sz w:val="20"/>
          <w:lang w:val="en-US"/>
        </w:rPr>
        <w:t>(</w:t>
      </w:r>
      <w:r w:rsidRPr="005525DB">
        <w:rPr>
          <w:rStyle w:val="js-variable"/>
          <w:rFonts w:ascii="Courier New" w:hAnsi="Courier New" w:cs="Courier New"/>
          <w:color w:val="000000"/>
          <w:sz w:val="20"/>
          <w:lang w:val="en-US"/>
        </w:rPr>
        <w:t>name</w:t>
      </w:r>
      <w:r w:rsidRPr="005525DB">
        <w:rPr>
          <w:rStyle w:val="js-punctuation"/>
          <w:rFonts w:ascii="Courier New" w:hAnsi="Courier New" w:cs="Courier New"/>
          <w:color w:val="666666"/>
          <w:sz w:val="20"/>
          <w:lang w:val="en-US"/>
        </w:rPr>
        <w:t>:</w:t>
      </w:r>
      <w:r w:rsidRPr="005525DB">
        <w:rPr>
          <w:rStyle w:val="apple-converted-space"/>
          <w:rFonts w:ascii="Courier New" w:hAnsi="Courier New" w:cs="Courier New"/>
          <w:color w:val="666666"/>
          <w:sz w:val="20"/>
          <w:lang w:val="en-US"/>
        </w:rPr>
        <w:t> </w:t>
      </w:r>
      <w:r w:rsidRPr="005525DB">
        <w:rPr>
          <w:rStyle w:val="js-string"/>
          <w:rFonts w:ascii="Courier New" w:hAnsi="Courier New" w:cs="Courier New"/>
          <w:color w:val="AA2222"/>
          <w:sz w:val="20"/>
          <w:lang w:val="en-US"/>
        </w:rPr>
        <w:t>'Groovy'</w:t>
      </w:r>
      <w:r w:rsidRPr="005525DB">
        <w:rPr>
          <w:rStyle w:val="js-punctuation"/>
          <w:rFonts w:ascii="Courier New" w:hAnsi="Courier New" w:cs="Courier New"/>
          <w:color w:val="666666"/>
          <w:sz w:val="20"/>
          <w:lang w:val="en-US"/>
        </w:rPr>
        <w:t>)</w:t>
      </w:r>
      <w:r w:rsidRPr="005525DB">
        <w:rPr>
          <w:rFonts w:ascii="Courier New" w:hAnsi="Courier New" w:cs="Courier New"/>
          <w:color w:val="666666"/>
          <w:sz w:val="20"/>
          <w:lang w:val="en-US"/>
        </w:rPr>
        <w:br/>
      </w:r>
      <w:r w:rsidRPr="005525DB">
        <w:rPr>
          <w:rStyle w:val="js-variable"/>
          <w:rFonts w:ascii="Courier New" w:hAnsi="Courier New" w:cs="Courier New"/>
          <w:color w:val="000000"/>
          <w:sz w:val="20"/>
          <w:lang w:val="en-US"/>
        </w:rPr>
        <w:t>println</w:t>
      </w:r>
      <w:r w:rsidRPr="005525DB">
        <w:rPr>
          <w:rStyle w:val="apple-converted-space"/>
          <w:rFonts w:ascii="Courier New" w:hAnsi="Courier New" w:cs="Courier New"/>
          <w:color w:val="000000"/>
          <w:sz w:val="20"/>
          <w:lang w:val="en-US"/>
        </w:rPr>
        <w:t> </w:t>
      </w:r>
      <w:r w:rsidRPr="005525DB">
        <w:rPr>
          <w:rStyle w:val="js-variable"/>
          <w:rFonts w:ascii="Courier New" w:hAnsi="Courier New" w:cs="Courier New"/>
          <w:color w:val="000000"/>
          <w:sz w:val="20"/>
          <w:lang w:val="en-US"/>
        </w:rPr>
        <w:t>helloGroovy</w:t>
      </w:r>
      <w:r w:rsidRPr="005525DB">
        <w:rPr>
          <w:rStyle w:val="js-punctuation"/>
          <w:rFonts w:ascii="Courier New" w:hAnsi="Courier New" w:cs="Courier New"/>
          <w:color w:val="666666"/>
          <w:sz w:val="20"/>
          <w:lang w:val="en-US"/>
        </w:rPr>
        <w:t>.</w:t>
      </w:r>
      <w:r w:rsidRPr="005525DB">
        <w:rPr>
          <w:rStyle w:val="js-variable"/>
          <w:rFonts w:ascii="Courier New" w:hAnsi="Courier New" w:cs="Courier New"/>
          <w:color w:val="000000"/>
          <w:sz w:val="20"/>
          <w:lang w:val="en-US"/>
        </w:rPr>
        <w:t>greet</w:t>
      </w:r>
      <w:r w:rsidRPr="005525DB">
        <w:rPr>
          <w:rStyle w:val="js-punctuation"/>
          <w:rFonts w:ascii="Courier New" w:hAnsi="Courier New" w:cs="Courier New"/>
          <w:color w:val="666666"/>
          <w:sz w:val="20"/>
          <w:lang w:val="en-US"/>
        </w:rPr>
        <w:t>()</w:t>
      </w:r>
      <w:r w:rsidRPr="00F11D90">
        <w:rPr>
          <w:rFonts w:ascii="Consolas" w:hAnsi="Consolas" w:cs="Consolas"/>
          <w:color w:val="666666"/>
          <w:szCs w:val="22"/>
          <w:lang w:val="en-US"/>
        </w:rPr>
        <w:br/>
      </w:r>
      <w:r w:rsidRPr="00F11D90">
        <w:rPr>
          <w:rStyle w:val="js-variable"/>
          <w:color w:val="000000"/>
          <w:szCs w:val="22"/>
          <w:lang w:val="en-US"/>
        </w:rPr>
        <w:t>​</w:t>
      </w:r>
    </w:p>
    <w:p w:rsidR="00FE189F" w:rsidRDefault="00F11D90" w:rsidP="0063733A">
      <w:pPr>
        <w:jc w:val="left"/>
        <w:rPr>
          <w:szCs w:val="22"/>
        </w:rPr>
      </w:pPr>
      <w:r w:rsidRPr="00F11D90">
        <w:rPr>
          <w:szCs w:val="22"/>
        </w:rPr>
        <w:t xml:space="preserve">Dem Java-Entwickler fallen hier </w:t>
      </w:r>
      <w:r>
        <w:rPr>
          <w:szCs w:val="22"/>
        </w:rPr>
        <w:t>sofort diverse Unterschiede zu altbekanntem Java-Code auf</w:t>
      </w:r>
      <w:r w:rsidR="00197C04">
        <w:rPr>
          <w:szCs w:val="22"/>
        </w:rPr>
        <w:t>:</w:t>
      </w:r>
      <w:r>
        <w:rPr>
          <w:szCs w:val="22"/>
        </w:rPr>
        <w:t xml:space="preserve"> </w:t>
      </w:r>
    </w:p>
    <w:p w:rsidR="00FE189F" w:rsidRDefault="00F11D90" w:rsidP="00FE189F">
      <w:pPr>
        <w:pStyle w:val="Listenabsatz"/>
        <w:numPr>
          <w:ilvl w:val="0"/>
          <w:numId w:val="12"/>
        </w:numPr>
        <w:jc w:val="left"/>
        <w:rPr>
          <w:szCs w:val="22"/>
        </w:rPr>
      </w:pPr>
      <w:r w:rsidRPr="00FE189F">
        <w:rPr>
          <w:szCs w:val="22"/>
        </w:rPr>
        <w:t>Mit</w:t>
      </w:r>
      <w:r w:rsidR="00FE189F" w:rsidRPr="00FE189F">
        <w:rPr>
          <w:szCs w:val="22"/>
        </w:rPr>
        <w:t xml:space="preserve"> dem</w:t>
      </w:r>
      <w:r w:rsidR="00197C04">
        <w:rPr>
          <w:szCs w:val="22"/>
        </w:rPr>
        <w:t xml:space="preserve"> Schlüsselwort</w:t>
      </w:r>
      <w:r w:rsidRPr="00FE189F">
        <w:rPr>
          <w:szCs w:val="22"/>
        </w:rPr>
        <w:t xml:space="preserve"> </w:t>
      </w:r>
      <w:r w:rsidRPr="005525DB">
        <w:rPr>
          <w:rFonts w:ascii="Courier New" w:hAnsi="Courier New" w:cs="Courier New"/>
          <w:sz w:val="20"/>
        </w:rPr>
        <w:t>def</w:t>
      </w:r>
      <w:r w:rsidRPr="00FE189F">
        <w:rPr>
          <w:szCs w:val="22"/>
        </w:rPr>
        <w:t xml:space="preserve"> werden dynamische Typen deklariert.</w:t>
      </w:r>
    </w:p>
    <w:p w:rsidR="00F11D90" w:rsidRDefault="00FE189F" w:rsidP="00FE189F">
      <w:pPr>
        <w:pStyle w:val="Listenabsatz"/>
        <w:numPr>
          <w:ilvl w:val="0"/>
          <w:numId w:val="12"/>
        </w:numPr>
        <w:jc w:val="left"/>
        <w:rPr>
          <w:szCs w:val="22"/>
        </w:rPr>
      </w:pPr>
      <w:r>
        <w:rPr>
          <w:szCs w:val="22"/>
        </w:rPr>
        <w:t xml:space="preserve">Die Sichtbarkeit von </w:t>
      </w:r>
      <w:r w:rsidRPr="00FE189F">
        <w:rPr>
          <w:szCs w:val="22"/>
        </w:rPr>
        <w:t xml:space="preserve">Methoden ist </w:t>
      </w:r>
      <w:r>
        <w:rPr>
          <w:szCs w:val="22"/>
        </w:rPr>
        <w:t xml:space="preserve">standardmäßig </w:t>
      </w:r>
      <w:r w:rsidRPr="005525DB">
        <w:rPr>
          <w:rFonts w:ascii="Courier New" w:hAnsi="Courier New" w:cs="Courier New"/>
          <w:sz w:val="20"/>
        </w:rPr>
        <w:t>public</w:t>
      </w:r>
      <w:r w:rsidRPr="00FE189F">
        <w:rPr>
          <w:szCs w:val="22"/>
        </w:rPr>
        <w:t xml:space="preserve">. </w:t>
      </w:r>
    </w:p>
    <w:p w:rsidR="00197C04" w:rsidRDefault="00197C04" w:rsidP="00FE189F">
      <w:pPr>
        <w:pStyle w:val="Listenabsatz"/>
        <w:numPr>
          <w:ilvl w:val="0"/>
          <w:numId w:val="12"/>
        </w:numPr>
        <w:jc w:val="left"/>
        <w:rPr>
          <w:szCs w:val="22"/>
        </w:rPr>
      </w:pPr>
      <w:r>
        <w:rPr>
          <w:szCs w:val="22"/>
        </w:rPr>
        <w:lastRenderedPageBreak/>
        <w:t>Felder sind automatisch mittels Setter und Getter zugreifbar.</w:t>
      </w:r>
    </w:p>
    <w:p w:rsidR="00197C04" w:rsidRDefault="00197C04" w:rsidP="00FE189F">
      <w:pPr>
        <w:pStyle w:val="Listenabsatz"/>
        <w:numPr>
          <w:ilvl w:val="0"/>
          <w:numId w:val="12"/>
        </w:numPr>
        <w:jc w:val="left"/>
        <w:rPr>
          <w:szCs w:val="22"/>
        </w:rPr>
      </w:pPr>
      <w:r>
        <w:rPr>
          <w:szCs w:val="22"/>
        </w:rPr>
        <w:t>Semikolons am Zeilenende eines Ausdrucks sind optional.</w:t>
      </w:r>
    </w:p>
    <w:p w:rsidR="00197C04" w:rsidRDefault="00197C04" w:rsidP="00FE189F">
      <w:pPr>
        <w:pStyle w:val="Listenabsatz"/>
        <w:numPr>
          <w:ilvl w:val="0"/>
          <w:numId w:val="12"/>
        </w:numPr>
        <w:jc w:val="left"/>
        <w:rPr>
          <w:szCs w:val="22"/>
        </w:rPr>
      </w:pPr>
      <w:r>
        <w:rPr>
          <w:szCs w:val="22"/>
        </w:rPr>
        <w:t>Variablen innerhalb von Groovy Strings werden aufgelöst.</w:t>
      </w:r>
    </w:p>
    <w:p w:rsidR="00197C04" w:rsidRDefault="00197C04" w:rsidP="00FE189F">
      <w:pPr>
        <w:pStyle w:val="Listenabsatz"/>
        <w:numPr>
          <w:ilvl w:val="0"/>
          <w:numId w:val="12"/>
        </w:numPr>
        <w:jc w:val="left"/>
        <w:rPr>
          <w:szCs w:val="22"/>
        </w:rPr>
      </w:pPr>
      <w:r>
        <w:rPr>
          <w:szCs w:val="22"/>
        </w:rPr>
        <w:t xml:space="preserve">Das </w:t>
      </w:r>
      <w:r w:rsidRPr="005525DB">
        <w:rPr>
          <w:rFonts w:ascii="Courier New" w:hAnsi="Courier New" w:cs="Courier New"/>
          <w:sz w:val="20"/>
        </w:rPr>
        <w:t>return</w:t>
      </w:r>
      <w:r>
        <w:rPr>
          <w:szCs w:val="22"/>
        </w:rPr>
        <w:t xml:space="preserve"> Schlüsselwort ist optional.</w:t>
      </w:r>
    </w:p>
    <w:p w:rsidR="001C6385" w:rsidRPr="00FE189F" w:rsidRDefault="001C6385" w:rsidP="001C6385">
      <w:pPr>
        <w:pStyle w:val="Listenabsatz"/>
        <w:numPr>
          <w:ilvl w:val="0"/>
          <w:numId w:val="12"/>
        </w:numPr>
        <w:jc w:val="left"/>
        <w:rPr>
          <w:szCs w:val="22"/>
        </w:rPr>
      </w:pPr>
      <w:r>
        <w:rPr>
          <w:szCs w:val="22"/>
        </w:rPr>
        <w:t>Es gibt Map-Konstruktoren für die Felder einer Groovy Bean.</w:t>
      </w:r>
    </w:p>
    <w:p w:rsidR="00197C04" w:rsidRDefault="00197C04" w:rsidP="00FE189F">
      <w:pPr>
        <w:pStyle w:val="Listenabsatz"/>
        <w:numPr>
          <w:ilvl w:val="0"/>
          <w:numId w:val="12"/>
        </w:numPr>
        <w:jc w:val="left"/>
        <w:rPr>
          <w:szCs w:val="22"/>
        </w:rPr>
      </w:pPr>
      <w:r>
        <w:rPr>
          <w:szCs w:val="22"/>
        </w:rPr>
        <w:t xml:space="preserve">Für bestimmte Java-Ausdrücke wie </w:t>
      </w:r>
      <w:r w:rsidRPr="005525DB">
        <w:rPr>
          <w:rFonts w:ascii="Courier New" w:hAnsi="Courier New" w:cs="Courier New"/>
          <w:sz w:val="20"/>
        </w:rPr>
        <w:t>System.out.println()</w:t>
      </w:r>
      <w:r>
        <w:rPr>
          <w:szCs w:val="22"/>
        </w:rPr>
        <w:t xml:space="preserve"> gibt es Kurzformen.</w:t>
      </w:r>
    </w:p>
    <w:p w:rsidR="00487AE9" w:rsidRDefault="00487AE9" w:rsidP="00487AE9">
      <w:pPr>
        <w:jc w:val="left"/>
        <w:rPr>
          <w:szCs w:val="22"/>
        </w:rPr>
      </w:pPr>
    </w:p>
    <w:p w:rsidR="001D4705" w:rsidRDefault="001D4705" w:rsidP="001D4705">
      <w:pPr>
        <w:pStyle w:val="berschrift2"/>
      </w:pPr>
      <w:r>
        <w:t>Collections</w:t>
      </w:r>
    </w:p>
    <w:p w:rsidR="001D4705" w:rsidRDefault="001D4705" w:rsidP="00487AE9">
      <w:pPr>
        <w:jc w:val="left"/>
        <w:rPr>
          <w:szCs w:val="22"/>
        </w:rPr>
      </w:pPr>
    </w:p>
    <w:p w:rsidR="00487AE9" w:rsidRDefault="00AF1CD7" w:rsidP="00487AE9">
      <w:pPr>
        <w:jc w:val="left"/>
        <w:rPr>
          <w:szCs w:val="22"/>
        </w:rPr>
      </w:pPr>
      <w:r>
        <w:rPr>
          <w:szCs w:val="22"/>
        </w:rPr>
        <w:t xml:space="preserve">Für eine bessere Ausdrucksstärke des Groovy-Codes gegenüber herkömmlichem Java-Code sorgen unter anderem die in Groovy stark verbesserten </w:t>
      </w:r>
      <w:r w:rsidR="00C357DD">
        <w:rPr>
          <w:szCs w:val="22"/>
        </w:rPr>
        <w:t>Collections</w:t>
      </w:r>
      <w:r>
        <w:rPr>
          <w:szCs w:val="22"/>
        </w:rPr>
        <w:t>.</w:t>
      </w:r>
    </w:p>
    <w:p w:rsidR="00AF1CD7" w:rsidRDefault="00AF1CD7" w:rsidP="00487AE9">
      <w:pPr>
        <w:jc w:val="left"/>
        <w:rPr>
          <w:szCs w:val="22"/>
        </w:rPr>
      </w:pPr>
    </w:p>
    <w:p w:rsidR="00AF1CD7" w:rsidRDefault="00AF1CD7" w:rsidP="00487AE9">
      <w:pPr>
        <w:jc w:val="left"/>
        <w:rPr>
          <w:szCs w:val="22"/>
        </w:rPr>
      </w:pPr>
      <w:r>
        <w:rPr>
          <w:szCs w:val="22"/>
        </w:rPr>
        <w:t>Listen</w:t>
      </w:r>
    </w:p>
    <w:p w:rsidR="00E80EF0" w:rsidRPr="00E80EF0" w:rsidRDefault="00AF1CD7" w:rsidP="00AF1CD7">
      <w:pPr>
        <w:pStyle w:val="Listenabsatz"/>
        <w:numPr>
          <w:ilvl w:val="0"/>
          <w:numId w:val="13"/>
        </w:numPr>
        <w:jc w:val="left"/>
        <w:rPr>
          <w:rFonts w:ascii="Courier New" w:hAnsi="Courier New" w:cs="Courier New"/>
          <w:szCs w:val="22"/>
        </w:rPr>
      </w:pPr>
      <w:r w:rsidRPr="00AF1CD7">
        <w:rPr>
          <w:szCs w:val="22"/>
        </w:rPr>
        <w:t xml:space="preserve">Java: </w:t>
      </w:r>
    </w:p>
    <w:p w:rsidR="00AF1CD7" w:rsidRPr="005525DB" w:rsidRDefault="00E80EF0" w:rsidP="00E80EF0">
      <w:pPr>
        <w:ind w:left="720"/>
        <w:jc w:val="left"/>
        <w:rPr>
          <w:rFonts w:ascii="Courier New" w:hAnsi="Courier New" w:cs="Courier New"/>
          <w:sz w:val="20"/>
        </w:rPr>
      </w:pPr>
      <w:r w:rsidRPr="005525DB">
        <w:rPr>
          <w:rFonts w:ascii="Courier New" w:hAnsi="Courier New" w:cs="Courier New"/>
          <w:sz w:val="20"/>
        </w:rPr>
        <w:tab/>
      </w:r>
      <w:r w:rsidR="00AF1CD7" w:rsidRPr="005525DB">
        <w:rPr>
          <w:rFonts w:ascii="Courier New" w:hAnsi="Courier New" w:cs="Courier New"/>
          <w:sz w:val="20"/>
        </w:rPr>
        <w:t>int[] zahlen = new int[] { 1, 2, 3 }</w:t>
      </w:r>
    </w:p>
    <w:p w:rsidR="00E80EF0" w:rsidRPr="00E80EF0" w:rsidRDefault="00AF1CD7" w:rsidP="00AF1CD7">
      <w:pPr>
        <w:pStyle w:val="Listenabsatz"/>
        <w:numPr>
          <w:ilvl w:val="0"/>
          <w:numId w:val="13"/>
        </w:numPr>
        <w:jc w:val="left"/>
        <w:rPr>
          <w:rFonts w:ascii="Courier New" w:hAnsi="Courier New" w:cs="Courier New"/>
          <w:szCs w:val="22"/>
        </w:rPr>
      </w:pPr>
      <w:r w:rsidRPr="00AF1CD7">
        <w:rPr>
          <w:szCs w:val="22"/>
        </w:rPr>
        <w:t xml:space="preserve">Groovy: </w:t>
      </w:r>
    </w:p>
    <w:p w:rsidR="00AF1CD7" w:rsidRPr="005525DB" w:rsidRDefault="00E80EF0" w:rsidP="00E80EF0">
      <w:pPr>
        <w:pStyle w:val="Listenabsatz"/>
        <w:jc w:val="left"/>
        <w:rPr>
          <w:rFonts w:ascii="Courier New" w:hAnsi="Courier New" w:cs="Courier New"/>
          <w:sz w:val="20"/>
        </w:rPr>
      </w:pPr>
      <w:r w:rsidRPr="005525DB">
        <w:rPr>
          <w:sz w:val="20"/>
        </w:rPr>
        <w:tab/>
      </w:r>
      <w:r w:rsidR="00AF1CD7" w:rsidRPr="005525DB">
        <w:rPr>
          <w:rFonts w:ascii="Courier New" w:hAnsi="Courier New" w:cs="Courier New"/>
          <w:sz w:val="20"/>
        </w:rPr>
        <w:t>zahlen = [1, 2, 3]</w:t>
      </w:r>
    </w:p>
    <w:p w:rsidR="00AF1CD7" w:rsidRDefault="00AF1CD7" w:rsidP="00487AE9">
      <w:pPr>
        <w:jc w:val="left"/>
        <w:rPr>
          <w:szCs w:val="22"/>
        </w:rPr>
      </w:pPr>
    </w:p>
    <w:p w:rsidR="00E80EF0" w:rsidRDefault="00E80EF0" w:rsidP="00487AE9">
      <w:pPr>
        <w:jc w:val="left"/>
        <w:rPr>
          <w:szCs w:val="22"/>
        </w:rPr>
      </w:pPr>
      <w:r>
        <w:rPr>
          <w:szCs w:val="22"/>
        </w:rPr>
        <w:t>Maps</w:t>
      </w:r>
    </w:p>
    <w:p w:rsidR="00E80EF0" w:rsidRDefault="00E80EF0" w:rsidP="00E80EF0">
      <w:pPr>
        <w:pStyle w:val="Listenabsatz"/>
        <w:numPr>
          <w:ilvl w:val="0"/>
          <w:numId w:val="14"/>
        </w:numPr>
        <w:jc w:val="left"/>
        <w:rPr>
          <w:szCs w:val="22"/>
        </w:rPr>
      </w:pPr>
      <w:r>
        <w:rPr>
          <w:szCs w:val="22"/>
        </w:rPr>
        <w:t>Java:</w:t>
      </w:r>
    </w:p>
    <w:p w:rsidR="00E80EF0" w:rsidRPr="005525DB" w:rsidRDefault="00E80EF0" w:rsidP="00E80EF0">
      <w:pPr>
        <w:jc w:val="left"/>
        <w:rPr>
          <w:rFonts w:ascii="Courier New" w:hAnsi="Courier New" w:cs="Courier New"/>
          <w:sz w:val="20"/>
          <w:lang w:val="en-US"/>
        </w:rPr>
      </w:pPr>
      <w:r w:rsidRPr="00C12746">
        <w:rPr>
          <w:rFonts w:ascii="Courier New" w:hAnsi="Courier New" w:cs="Courier New"/>
          <w:szCs w:val="22"/>
          <w:lang w:val="en-US"/>
        </w:rPr>
        <w:tab/>
      </w:r>
      <w:r w:rsidRPr="005525DB">
        <w:rPr>
          <w:rFonts w:ascii="Courier New" w:hAnsi="Courier New" w:cs="Courier New"/>
          <w:sz w:val="20"/>
          <w:lang w:val="en-US"/>
        </w:rPr>
        <w:t>Map&lt;String, String&gt; laender = new HashMap&lt;String, String&gt;();</w:t>
      </w:r>
    </w:p>
    <w:p w:rsidR="00E80EF0" w:rsidRPr="005525DB" w:rsidRDefault="00E80EF0" w:rsidP="00E80EF0">
      <w:pPr>
        <w:jc w:val="left"/>
        <w:rPr>
          <w:rFonts w:ascii="Courier New" w:hAnsi="Courier New" w:cs="Courier New"/>
          <w:sz w:val="20"/>
        </w:rPr>
      </w:pPr>
      <w:r w:rsidRPr="005525DB">
        <w:rPr>
          <w:rFonts w:ascii="Courier New" w:hAnsi="Courier New" w:cs="Courier New"/>
          <w:sz w:val="20"/>
          <w:lang w:val="en-US"/>
        </w:rPr>
        <w:tab/>
      </w:r>
      <w:r w:rsidRPr="005525DB">
        <w:rPr>
          <w:rFonts w:ascii="Courier New" w:hAnsi="Courier New" w:cs="Courier New"/>
          <w:sz w:val="20"/>
        </w:rPr>
        <w:t>laender.put("de", "Deutschland");</w:t>
      </w:r>
    </w:p>
    <w:p w:rsidR="00E80EF0" w:rsidRPr="005525DB" w:rsidRDefault="00E80EF0" w:rsidP="00E80EF0">
      <w:pPr>
        <w:jc w:val="left"/>
        <w:rPr>
          <w:rFonts w:ascii="Courier New" w:hAnsi="Courier New" w:cs="Courier New"/>
          <w:sz w:val="20"/>
        </w:rPr>
      </w:pPr>
      <w:r w:rsidRPr="005525DB">
        <w:rPr>
          <w:rFonts w:ascii="Courier New" w:hAnsi="Courier New" w:cs="Courier New"/>
          <w:sz w:val="20"/>
        </w:rPr>
        <w:tab/>
        <w:t>laender.put("gb", "Großbritannien");</w:t>
      </w:r>
    </w:p>
    <w:p w:rsidR="00E80EF0" w:rsidRDefault="00E80EF0" w:rsidP="00E80EF0">
      <w:pPr>
        <w:pStyle w:val="Listenabsatz"/>
        <w:numPr>
          <w:ilvl w:val="0"/>
          <w:numId w:val="14"/>
        </w:numPr>
        <w:jc w:val="left"/>
        <w:rPr>
          <w:szCs w:val="22"/>
        </w:rPr>
      </w:pPr>
      <w:r>
        <w:rPr>
          <w:szCs w:val="22"/>
        </w:rPr>
        <w:t>Groovy:</w:t>
      </w:r>
    </w:p>
    <w:p w:rsidR="00E80EF0" w:rsidRPr="00E80EF0" w:rsidRDefault="00E80EF0" w:rsidP="00E80EF0">
      <w:pPr>
        <w:ind w:left="720"/>
        <w:jc w:val="left"/>
        <w:rPr>
          <w:rFonts w:ascii="Courier New" w:hAnsi="Courier New" w:cs="Courier New"/>
          <w:sz w:val="20"/>
        </w:rPr>
      </w:pPr>
      <w:r w:rsidRPr="00E80EF0">
        <w:rPr>
          <w:rFonts w:ascii="Courier New" w:hAnsi="Courier New" w:cs="Courier New"/>
          <w:szCs w:val="22"/>
        </w:rPr>
        <w:tab/>
      </w:r>
      <w:r w:rsidRPr="00E80EF0">
        <w:rPr>
          <w:rFonts w:ascii="Courier New" w:hAnsi="Courier New" w:cs="Courier New"/>
          <w:sz w:val="20"/>
        </w:rPr>
        <w:t>laender = [de: 'Deutschland', gb: 'Großbritannien']</w:t>
      </w:r>
    </w:p>
    <w:p w:rsidR="00AF1CD7" w:rsidRDefault="00AF1CD7" w:rsidP="00487AE9">
      <w:pPr>
        <w:jc w:val="left"/>
        <w:rPr>
          <w:szCs w:val="22"/>
        </w:rPr>
      </w:pPr>
    </w:p>
    <w:p w:rsidR="00802EB3" w:rsidRDefault="00802EB3" w:rsidP="00487AE9">
      <w:pPr>
        <w:jc w:val="left"/>
        <w:rPr>
          <w:szCs w:val="22"/>
        </w:rPr>
      </w:pPr>
      <w:r>
        <w:rPr>
          <w:szCs w:val="22"/>
        </w:rPr>
        <w:t>Ranges</w:t>
      </w:r>
    </w:p>
    <w:p w:rsidR="00802EB3" w:rsidRDefault="00802EB3" w:rsidP="00802EB3">
      <w:pPr>
        <w:pStyle w:val="Listenabsatz"/>
        <w:numPr>
          <w:ilvl w:val="0"/>
          <w:numId w:val="14"/>
        </w:numPr>
        <w:jc w:val="left"/>
        <w:rPr>
          <w:szCs w:val="22"/>
        </w:rPr>
      </w:pPr>
      <w:r>
        <w:rPr>
          <w:szCs w:val="22"/>
        </w:rPr>
        <w:t>Groovy:</w:t>
      </w:r>
    </w:p>
    <w:p w:rsidR="00802EB3" w:rsidRDefault="00802EB3" w:rsidP="00802EB3">
      <w:pPr>
        <w:pStyle w:val="Listenabsatz"/>
        <w:jc w:val="left"/>
        <w:rPr>
          <w:rFonts w:ascii="Courier New" w:hAnsi="Courier New" w:cs="Courier New"/>
          <w:sz w:val="20"/>
        </w:rPr>
      </w:pPr>
      <w:r>
        <w:rPr>
          <w:szCs w:val="22"/>
        </w:rPr>
        <w:tab/>
      </w:r>
      <w:r>
        <w:rPr>
          <w:rFonts w:ascii="Courier New" w:hAnsi="Courier New" w:cs="Courier New"/>
          <w:sz w:val="20"/>
        </w:rPr>
        <w:t>buchstaben = 'a'..'d' // entspricht ['a','b','c','d']</w:t>
      </w:r>
    </w:p>
    <w:p w:rsidR="00802EB3" w:rsidRPr="00802EB3" w:rsidRDefault="00802EB3" w:rsidP="00802EB3">
      <w:pPr>
        <w:pStyle w:val="Listenabsatz"/>
        <w:jc w:val="left"/>
        <w:rPr>
          <w:rFonts w:ascii="Courier New" w:hAnsi="Courier New" w:cs="Courier New"/>
          <w:sz w:val="20"/>
        </w:rPr>
      </w:pPr>
      <w:r>
        <w:rPr>
          <w:rFonts w:ascii="Courier New" w:hAnsi="Courier New" w:cs="Courier New"/>
          <w:sz w:val="20"/>
        </w:rPr>
        <w:tab/>
        <w:t>zahlen = 22..27 // entspricht [22,23,24,25,26,27]</w:t>
      </w:r>
    </w:p>
    <w:p w:rsidR="00802EB3" w:rsidRDefault="00802EB3" w:rsidP="00487AE9">
      <w:pPr>
        <w:jc w:val="left"/>
        <w:rPr>
          <w:szCs w:val="22"/>
        </w:rPr>
      </w:pPr>
    </w:p>
    <w:p w:rsidR="001D4705" w:rsidRDefault="001D4705" w:rsidP="001D4705">
      <w:pPr>
        <w:pStyle w:val="berschrift2"/>
      </w:pPr>
      <w:r>
        <w:t>Closures</w:t>
      </w:r>
    </w:p>
    <w:p w:rsidR="001D4705" w:rsidRPr="00AF1CD7" w:rsidRDefault="001D4705" w:rsidP="00487AE9">
      <w:pPr>
        <w:jc w:val="left"/>
        <w:rPr>
          <w:szCs w:val="22"/>
        </w:rPr>
      </w:pPr>
    </w:p>
    <w:p w:rsidR="00F11D90" w:rsidRDefault="00920E9A" w:rsidP="0063733A">
      <w:pPr>
        <w:jc w:val="left"/>
        <w:rPr>
          <w:szCs w:val="22"/>
        </w:rPr>
      </w:pPr>
      <w:r>
        <w:rPr>
          <w:szCs w:val="22"/>
        </w:rPr>
        <w:t>Ein weiteres Sprachmittel, was seinen Weg zwar schon seit längerem in die Java-Welt sucht aber noch nicht gefunden hat, sind Closures, welche in Groovy zur Lesbarkeit von Code beitragen können.</w:t>
      </w:r>
    </w:p>
    <w:p w:rsidR="00920E9A" w:rsidRPr="00640023" w:rsidRDefault="00920E9A" w:rsidP="0063733A">
      <w:pPr>
        <w:jc w:val="left"/>
        <w:rPr>
          <w:rFonts w:ascii="Courier New" w:hAnsi="Courier New" w:cs="Courier New"/>
          <w:szCs w:val="22"/>
        </w:rPr>
      </w:pPr>
    </w:p>
    <w:p w:rsidR="00640023" w:rsidRPr="00640023" w:rsidRDefault="00640023" w:rsidP="0063733A">
      <w:pPr>
        <w:jc w:val="left"/>
        <w:rPr>
          <w:rStyle w:val="js-punctuation"/>
          <w:rFonts w:ascii="Courier New" w:hAnsi="Courier New" w:cs="Courier New"/>
          <w:color w:val="666666"/>
        </w:rPr>
      </w:pPr>
      <w:r w:rsidRPr="00640023">
        <w:rPr>
          <w:rStyle w:val="js-keyword"/>
          <w:rFonts w:ascii="Courier New" w:hAnsi="Courier New" w:cs="Courier New"/>
          <w:color w:val="770088"/>
          <w:sz w:val="20"/>
        </w:rPr>
        <w:t>def</w:t>
      </w:r>
      <w:r w:rsidRPr="00640023">
        <w:rPr>
          <w:rStyle w:val="apple-converted-space"/>
          <w:rFonts w:ascii="Courier New" w:hAnsi="Courier New" w:cs="Courier New"/>
          <w:color w:val="770088"/>
          <w:sz w:val="20"/>
        </w:rPr>
        <w:t> </w:t>
      </w:r>
      <w:r w:rsidRPr="00640023">
        <w:rPr>
          <w:rStyle w:val="js-variable"/>
          <w:rFonts w:ascii="Courier New" w:hAnsi="Courier New" w:cs="Courier New"/>
          <w:color w:val="000000"/>
          <w:sz w:val="20"/>
        </w:rPr>
        <w:t>zahlen</w:t>
      </w:r>
      <w:r w:rsidRPr="00640023">
        <w:rPr>
          <w:rStyle w:val="apple-converted-space"/>
          <w:rFonts w:ascii="Courier New" w:hAnsi="Courier New" w:cs="Courier New"/>
          <w:color w:val="000000"/>
          <w:sz w:val="20"/>
        </w:rPr>
        <w:t> </w:t>
      </w:r>
      <w:r w:rsidRPr="00640023">
        <w:rPr>
          <w:rStyle w:val="js-operator"/>
          <w:rFonts w:ascii="Courier New" w:hAnsi="Courier New" w:cs="Courier New"/>
          <w:color w:val="666666"/>
          <w:sz w:val="20"/>
        </w:rPr>
        <w:t>=</w:t>
      </w:r>
      <w:r w:rsidRPr="00640023">
        <w:rPr>
          <w:rStyle w:val="apple-converted-space"/>
          <w:rFonts w:ascii="Courier New" w:hAnsi="Courier New" w:cs="Courier New"/>
          <w:color w:val="666666"/>
          <w:sz w:val="20"/>
        </w:rPr>
        <w:t> </w:t>
      </w:r>
      <w:r w:rsidRPr="00640023">
        <w:rPr>
          <w:rStyle w:val="js-atom"/>
          <w:rFonts w:ascii="Courier New" w:hAnsi="Courier New" w:cs="Courier New"/>
          <w:color w:val="228811"/>
          <w:sz w:val="20"/>
        </w:rPr>
        <w:t>1.</w:t>
      </w:r>
      <w:r w:rsidRPr="00640023">
        <w:rPr>
          <w:rStyle w:val="js-punctuation"/>
          <w:rFonts w:ascii="Courier New" w:hAnsi="Courier New" w:cs="Courier New"/>
          <w:color w:val="666666"/>
        </w:rPr>
        <w:t>.</w:t>
      </w:r>
      <w:r w:rsidRPr="00640023">
        <w:rPr>
          <w:rStyle w:val="js-atom"/>
          <w:rFonts w:ascii="Courier New" w:hAnsi="Courier New" w:cs="Courier New"/>
          <w:color w:val="228811"/>
          <w:sz w:val="20"/>
        </w:rPr>
        <w:t>10</w:t>
      </w:r>
      <w:r w:rsidRPr="00640023">
        <w:rPr>
          <w:rFonts w:ascii="Courier New" w:hAnsi="Courier New" w:cs="Courier New"/>
          <w:color w:val="666666"/>
          <w:sz w:val="20"/>
        </w:rPr>
        <w:br/>
      </w:r>
      <w:r w:rsidRPr="00640023">
        <w:rPr>
          <w:rStyle w:val="js-variable"/>
          <w:rFonts w:ascii="Consolas" w:hAnsi="Consolas" w:cs="Courier New"/>
          <w:color w:val="000000"/>
          <w:sz w:val="20"/>
        </w:rPr>
        <w:t>​</w:t>
      </w:r>
      <w:r w:rsidRPr="00640023">
        <w:rPr>
          <w:rStyle w:val="js-variable"/>
          <w:rFonts w:ascii="Courier New" w:hAnsi="Courier New" w:cs="Courier New"/>
          <w:color w:val="000000"/>
          <w:sz w:val="20"/>
        </w:rPr>
        <w:t>zahlen</w:t>
      </w:r>
      <w:r w:rsidRPr="00640023">
        <w:rPr>
          <w:rStyle w:val="js-punctuation"/>
          <w:rFonts w:ascii="Courier New" w:hAnsi="Courier New" w:cs="Courier New"/>
          <w:color w:val="666666"/>
        </w:rPr>
        <w:t>.</w:t>
      </w:r>
      <w:r w:rsidRPr="00640023">
        <w:rPr>
          <w:rStyle w:val="js-variable"/>
          <w:rFonts w:ascii="Courier New" w:hAnsi="Courier New" w:cs="Courier New"/>
          <w:color w:val="000000"/>
          <w:sz w:val="20"/>
        </w:rPr>
        <w:t>each</w:t>
      </w:r>
      <w:r w:rsidRPr="00640023">
        <w:rPr>
          <w:rStyle w:val="js-punctuation"/>
          <w:rFonts w:ascii="Courier New" w:hAnsi="Courier New" w:cs="Courier New"/>
          <w:color w:val="666666"/>
        </w:rPr>
        <w:t>{</w:t>
      </w:r>
      <w:r w:rsidRPr="00640023">
        <w:rPr>
          <w:rStyle w:val="apple-converted-space"/>
          <w:rFonts w:ascii="Courier New" w:hAnsi="Courier New" w:cs="Courier New"/>
          <w:color w:val="666666"/>
          <w:sz w:val="20"/>
        </w:rPr>
        <w:t> </w:t>
      </w:r>
      <w:r w:rsidRPr="00640023">
        <w:rPr>
          <w:rStyle w:val="js-variable"/>
          <w:rFonts w:ascii="Courier New" w:hAnsi="Courier New" w:cs="Courier New"/>
          <w:color w:val="000000"/>
          <w:sz w:val="20"/>
        </w:rPr>
        <w:t>println</w:t>
      </w:r>
      <w:r w:rsidRPr="00640023">
        <w:rPr>
          <w:rStyle w:val="apple-converted-space"/>
          <w:rFonts w:ascii="Courier New" w:hAnsi="Courier New" w:cs="Courier New"/>
          <w:color w:val="000000"/>
          <w:sz w:val="20"/>
        </w:rPr>
        <w:t> </w:t>
      </w:r>
      <w:r w:rsidRPr="00640023">
        <w:rPr>
          <w:rStyle w:val="js-variable"/>
          <w:rFonts w:ascii="Courier New" w:hAnsi="Courier New" w:cs="Courier New"/>
          <w:color w:val="000000"/>
          <w:sz w:val="20"/>
        </w:rPr>
        <w:t>it</w:t>
      </w:r>
      <w:r w:rsidRPr="00640023">
        <w:rPr>
          <w:rStyle w:val="apple-converted-space"/>
          <w:rFonts w:ascii="Courier New" w:hAnsi="Courier New" w:cs="Courier New"/>
          <w:color w:val="000000"/>
          <w:sz w:val="20"/>
        </w:rPr>
        <w:t> </w:t>
      </w:r>
      <w:r w:rsidRPr="00640023">
        <w:rPr>
          <w:rStyle w:val="js-punctuation"/>
          <w:rFonts w:ascii="Courier New" w:hAnsi="Courier New" w:cs="Courier New"/>
          <w:color w:val="666666"/>
        </w:rPr>
        <w:t>}</w:t>
      </w:r>
      <w:r w:rsidRPr="00640023">
        <w:rPr>
          <w:rFonts w:ascii="Courier New" w:hAnsi="Courier New" w:cs="Courier New"/>
          <w:color w:val="666666"/>
          <w:sz w:val="20"/>
        </w:rPr>
        <w:br/>
      </w:r>
      <w:r w:rsidRPr="00640023">
        <w:rPr>
          <w:rStyle w:val="js-variable"/>
          <w:rFonts w:ascii="Courier New" w:hAnsi="Courier New" w:cs="Courier New"/>
          <w:color w:val="000000"/>
          <w:sz w:val="20"/>
        </w:rPr>
        <w:t>zahlen</w:t>
      </w:r>
      <w:r w:rsidRPr="00640023">
        <w:rPr>
          <w:rStyle w:val="js-punctuation"/>
          <w:rFonts w:ascii="Courier New" w:hAnsi="Courier New" w:cs="Courier New"/>
          <w:color w:val="666666"/>
        </w:rPr>
        <w:t>.</w:t>
      </w:r>
      <w:r w:rsidRPr="00640023">
        <w:rPr>
          <w:rStyle w:val="js-variable"/>
          <w:rFonts w:ascii="Courier New" w:hAnsi="Courier New" w:cs="Courier New"/>
          <w:color w:val="000000"/>
          <w:sz w:val="20"/>
        </w:rPr>
        <w:t>findAll</w:t>
      </w:r>
      <w:r w:rsidRPr="00640023">
        <w:rPr>
          <w:rStyle w:val="js-punctuation"/>
          <w:rFonts w:ascii="Courier New" w:hAnsi="Courier New" w:cs="Courier New"/>
          <w:color w:val="666666"/>
        </w:rPr>
        <w:t>{</w:t>
      </w:r>
      <w:r w:rsidRPr="00640023">
        <w:rPr>
          <w:rStyle w:val="apple-converted-space"/>
          <w:rFonts w:ascii="Courier New" w:hAnsi="Courier New" w:cs="Courier New"/>
          <w:color w:val="666666"/>
          <w:sz w:val="20"/>
        </w:rPr>
        <w:t> </w:t>
      </w:r>
      <w:r w:rsidRPr="00640023">
        <w:rPr>
          <w:rStyle w:val="js-variable"/>
          <w:rFonts w:ascii="Courier New" w:hAnsi="Courier New" w:cs="Courier New"/>
          <w:color w:val="000000"/>
          <w:sz w:val="20"/>
        </w:rPr>
        <w:t>it</w:t>
      </w:r>
      <w:r w:rsidRPr="00640023">
        <w:rPr>
          <w:rStyle w:val="apple-converted-space"/>
          <w:rFonts w:ascii="Courier New" w:hAnsi="Courier New" w:cs="Courier New"/>
          <w:color w:val="000000"/>
          <w:sz w:val="20"/>
        </w:rPr>
        <w:t> </w:t>
      </w:r>
      <w:r w:rsidRPr="00640023">
        <w:rPr>
          <w:rStyle w:val="js-operator"/>
          <w:rFonts w:ascii="Courier New" w:hAnsi="Courier New" w:cs="Courier New"/>
          <w:color w:val="666666"/>
          <w:sz w:val="20"/>
        </w:rPr>
        <w:t>%</w:t>
      </w:r>
      <w:r w:rsidRPr="00640023">
        <w:rPr>
          <w:rStyle w:val="apple-converted-space"/>
          <w:rFonts w:ascii="Courier New" w:hAnsi="Courier New" w:cs="Courier New"/>
          <w:color w:val="666666"/>
          <w:sz w:val="20"/>
        </w:rPr>
        <w:t> </w:t>
      </w:r>
      <w:r w:rsidRPr="00640023">
        <w:rPr>
          <w:rStyle w:val="js-atom"/>
          <w:rFonts w:ascii="Courier New" w:hAnsi="Courier New" w:cs="Courier New"/>
          <w:color w:val="228811"/>
          <w:sz w:val="20"/>
        </w:rPr>
        <w:t xml:space="preserve">2 == 0 </w:t>
      </w:r>
      <w:r w:rsidRPr="00640023">
        <w:rPr>
          <w:rStyle w:val="js-punctuation"/>
          <w:rFonts w:ascii="Courier New" w:hAnsi="Courier New" w:cs="Courier New"/>
          <w:color w:val="666666"/>
        </w:rPr>
        <w:t>}.</w:t>
      </w:r>
      <w:r w:rsidRPr="00640023">
        <w:rPr>
          <w:rStyle w:val="js-variable"/>
          <w:rFonts w:ascii="Courier New" w:hAnsi="Courier New" w:cs="Courier New"/>
          <w:color w:val="000000"/>
          <w:sz w:val="20"/>
        </w:rPr>
        <w:t>each</w:t>
      </w:r>
      <w:r w:rsidRPr="00640023">
        <w:rPr>
          <w:rStyle w:val="js-punctuation"/>
          <w:rFonts w:ascii="Courier New" w:hAnsi="Courier New" w:cs="Courier New"/>
          <w:color w:val="666666"/>
        </w:rPr>
        <w:t>{</w:t>
      </w:r>
      <w:r w:rsidRPr="00640023">
        <w:rPr>
          <w:rStyle w:val="apple-converted-space"/>
          <w:rFonts w:ascii="Courier New" w:hAnsi="Courier New" w:cs="Courier New"/>
          <w:color w:val="666666"/>
          <w:sz w:val="20"/>
        </w:rPr>
        <w:t> </w:t>
      </w:r>
      <w:r w:rsidRPr="00640023">
        <w:rPr>
          <w:rStyle w:val="js-variable"/>
          <w:rFonts w:ascii="Courier New" w:hAnsi="Courier New" w:cs="Courier New"/>
          <w:color w:val="000000"/>
          <w:sz w:val="20"/>
        </w:rPr>
        <w:t>println</w:t>
      </w:r>
      <w:r w:rsidRPr="00640023">
        <w:rPr>
          <w:rStyle w:val="apple-converted-space"/>
          <w:rFonts w:ascii="Courier New" w:hAnsi="Courier New" w:cs="Courier New"/>
          <w:color w:val="000000"/>
          <w:sz w:val="20"/>
        </w:rPr>
        <w:t> </w:t>
      </w:r>
      <w:r w:rsidRPr="00640023">
        <w:rPr>
          <w:rStyle w:val="js-variable"/>
          <w:rFonts w:ascii="Courier New" w:hAnsi="Courier New" w:cs="Courier New"/>
          <w:color w:val="000000"/>
          <w:sz w:val="20"/>
        </w:rPr>
        <w:t>it</w:t>
      </w:r>
      <w:r w:rsidRPr="00640023">
        <w:rPr>
          <w:rStyle w:val="apple-converted-space"/>
          <w:rFonts w:ascii="Courier New" w:hAnsi="Courier New" w:cs="Courier New"/>
          <w:color w:val="000000"/>
          <w:sz w:val="20"/>
        </w:rPr>
        <w:t> </w:t>
      </w:r>
      <w:r w:rsidRPr="00640023">
        <w:rPr>
          <w:rStyle w:val="js-punctuation"/>
          <w:rFonts w:ascii="Courier New" w:hAnsi="Courier New" w:cs="Courier New"/>
          <w:color w:val="666666"/>
        </w:rPr>
        <w:t>}</w:t>
      </w:r>
    </w:p>
    <w:p w:rsidR="00640023" w:rsidRPr="00640023" w:rsidRDefault="00640023" w:rsidP="0063733A">
      <w:pPr>
        <w:jc w:val="left"/>
        <w:rPr>
          <w:rStyle w:val="js-punctuation"/>
          <w:rFonts w:ascii="Courier New" w:hAnsi="Courier New" w:cs="Courier New"/>
          <w:color w:val="666666"/>
        </w:rPr>
      </w:pPr>
    </w:p>
    <w:p w:rsidR="00640023" w:rsidRDefault="00640023" w:rsidP="0063733A">
      <w:pPr>
        <w:jc w:val="left"/>
        <w:rPr>
          <w:szCs w:val="22"/>
        </w:rPr>
      </w:pPr>
      <w:r>
        <w:rPr>
          <w:szCs w:val="22"/>
        </w:rPr>
        <w:t xml:space="preserve">In der ersten Zeile wird hier eine Range definiert, wobei eine Range immer auch eine Liste ist. </w:t>
      </w:r>
      <w:r w:rsidR="00046841">
        <w:rPr>
          <w:szCs w:val="22"/>
        </w:rPr>
        <w:t>Alle Werte der</w:t>
      </w:r>
      <w:r>
        <w:rPr>
          <w:szCs w:val="22"/>
        </w:rPr>
        <w:t xml:space="preserve"> Liste </w:t>
      </w:r>
      <w:r w:rsidR="00046841">
        <w:rPr>
          <w:szCs w:val="22"/>
        </w:rPr>
        <w:t xml:space="preserve">werden </w:t>
      </w:r>
      <w:r>
        <w:rPr>
          <w:szCs w:val="22"/>
        </w:rPr>
        <w:t xml:space="preserve">in der </w:t>
      </w:r>
      <w:r w:rsidR="00046841">
        <w:rPr>
          <w:szCs w:val="22"/>
        </w:rPr>
        <w:t xml:space="preserve">Anweisung in </w:t>
      </w:r>
      <w:r>
        <w:rPr>
          <w:szCs w:val="22"/>
        </w:rPr>
        <w:t xml:space="preserve">Zeile </w:t>
      </w:r>
      <w:r w:rsidR="00046841">
        <w:rPr>
          <w:szCs w:val="22"/>
        </w:rPr>
        <w:t xml:space="preserve">zwei zeilenweise </w:t>
      </w:r>
      <w:r>
        <w:rPr>
          <w:szCs w:val="22"/>
        </w:rPr>
        <w:t>ausgegeben. In der dritten Zeile werden nur alle gerade</w:t>
      </w:r>
      <w:r w:rsidR="00046841">
        <w:rPr>
          <w:szCs w:val="22"/>
        </w:rPr>
        <w:t>n</w:t>
      </w:r>
      <w:r>
        <w:rPr>
          <w:szCs w:val="22"/>
        </w:rPr>
        <w:t xml:space="preserve"> Zahlen </w:t>
      </w:r>
      <w:r w:rsidR="00046841">
        <w:rPr>
          <w:szCs w:val="22"/>
        </w:rPr>
        <w:t xml:space="preserve">zeilenweise </w:t>
      </w:r>
      <w:r>
        <w:rPr>
          <w:szCs w:val="22"/>
        </w:rPr>
        <w:t>ausgegeben.</w:t>
      </w:r>
    </w:p>
    <w:p w:rsidR="007611DD" w:rsidRDefault="007611DD" w:rsidP="0063733A">
      <w:pPr>
        <w:jc w:val="left"/>
        <w:rPr>
          <w:szCs w:val="22"/>
        </w:rPr>
      </w:pPr>
    </w:p>
    <w:p w:rsidR="007611DD" w:rsidRDefault="00355AAD" w:rsidP="00355AAD">
      <w:pPr>
        <w:pStyle w:val="berschrift1"/>
      </w:pPr>
      <w:r>
        <w:t>Grails</w:t>
      </w:r>
    </w:p>
    <w:p w:rsidR="00355AAD" w:rsidRDefault="00355AAD" w:rsidP="00355AAD"/>
    <w:p w:rsidR="00852C3C" w:rsidRDefault="000B5348" w:rsidP="00355AAD">
      <w:r w:rsidRPr="00C12746">
        <w:t>Grails ist ein Fullstack-Webapplication-Framework vergleichbar mit Oracle ADF (</w:t>
      </w:r>
      <w:r w:rsidR="00AA08C5" w:rsidRPr="00C12746">
        <w:t xml:space="preserve">Oracle </w:t>
      </w:r>
      <w:r w:rsidRPr="00C12746">
        <w:t>Application Developer Framework)</w:t>
      </w:r>
      <w:r w:rsidR="00AA08C5" w:rsidRPr="00C12746">
        <w:t xml:space="preserve">. </w:t>
      </w:r>
      <w:r w:rsidR="00AA08C5" w:rsidRPr="00AA08C5">
        <w:t xml:space="preserve">Grails basiert auf </w:t>
      </w:r>
      <w:r w:rsidR="00B85DD0">
        <w:t xml:space="preserve">Java und </w:t>
      </w:r>
      <w:r w:rsidR="00AA08C5" w:rsidRPr="00AA08C5">
        <w:t xml:space="preserve">Groovy und </w:t>
      </w:r>
      <w:r w:rsidR="00567862">
        <w:t xml:space="preserve">sitzt </w:t>
      </w:r>
      <w:r w:rsidR="00AA08C5" w:rsidRPr="00AA08C5">
        <w:t xml:space="preserve">dabei auf den </w:t>
      </w:r>
      <w:r w:rsidR="00567862">
        <w:t xml:space="preserve">Schultern von </w:t>
      </w:r>
      <w:r w:rsidR="00AA08C5" w:rsidRPr="00AA08C5">
        <w:t>etablierten Java-Bibliotheken</w:t>
      </w:r>
      <w:r w:rsidR="00AA08C5">
        <w:t xml:space="preserve"> </w:t>
      </w:r>
      <w:r w:rsidR="00567862">
        <w:t xml:space="preserve">wie </w:t>
      </w:r>
      <w:r w:rsidR="00852C3C">
        <w:t xml:space="preserve">dem </w:t>
      </w:r>
      <w:r w:rsidR="00AA08C5">
        <w:t>Spring</w:t>
      </w:r>
      <w:r w:rsidR="00852C3C">
        <w:t xml:space="preserve"> Framework</w:t>
      </w:r>
      <w:r w:rsidR="00AA08C5" w:rsidRPr="00AA08C5">
        <w:t>, Hibernate</w:t>
      </w:r>
      <w:r w:rsidR="00AA08C5">
        <w:t xml:space="preserve"> und</w:t>
      </w:r>
      <w:r w:rsidR="00AA08C5" w:rsidRPr="00AA08C5">
        <w:t xml:space="preserve"> </w:t>
      </w:r>
      <w:r w:rsidR="00AA08C5">
        <w:t>SiteMesh.</w:t>
      </w:r>
    </w:p>
    <w:p w:rsidR="00852C3C" w:rsidRDefault="00852C3C" w:rsidP="00355AAD"/>
    <w:p w:rsidR="00852C3C" w:rsidRPr="00852C3C" w:rsidRDefault="00852C3C" w:rsidP="00852C3C">
      <w:pPr>
        <w:pStyle w:val="Listenabsatz"/>
        <w:numPr>
          <w:ilvl w:val="0"/>
          <w:numId w:val="14"/>
        </w:numPr>
      </w:pPr>
      <w:r w:rsidRPr="00852C3C">
        <w:lastRenderedPageBreak/>
        <w:t xml:space="preserve">Spring Framework als führendes Java EE Framework </w:t>
      </w:r>
      <w:r>
        <w:t xml:space="preserve">bei Grails verantwortlich für </w:t>
      </w:r>
      <w:r w:rsidRPr="00852C3C">
        <w:t xml:space="preserve">Dependency </w:t>
      </w:r>
      <w:r>
        <w:t>Injection, Inversion of Control und das</w:t>
      </w:r>
      <w:r w:rsidRPr="00852C3C">
        <w:t xml:space="preserve"> </w:t>
      </w:r>
      <w:r>
        <w:t xml:space="preserve">webbasierte </w:t>
      </w:r>
      <w:r w:rsidRPr="00852C3C">
        <w:t>MVC</w:t>
      </w:r>
      <w:r>
        <w:t xml:space="preserve"> Framework</w:t>
      </w:r>
      <w:r w:rsidR="00375588">
        <w:t>.</w:t>
      </w:r>
    </w:p>
    <w:p w:rsidR="00852C3C" w:rsidRDefault="00852C3C" w:rsidP="00852C3C">
      <w:pPr>
        <w:pStyle w:val="Listenabsatz"/>
        <w:numPr>
          <w:ilvl w:val="0"/>
          <w:numId w:val="14"/>
        </w:numPr>
      </w:pPr>
      <w:r w:rsidRPr="00852C3C">
        <w:t xml:space="preserve">Hibernate </w:t>
      </w:r>
      <w:r>
        <w:t>als führendes objektrelationales Mapping Framework bei Grails verantwortlich als Grundstein für GORM, also die Persistenzschicht von Grails.</w:t>
      </w:r>
    </w:p>
    <w:p w:rsidR="00852C3C" w:rsidRPr="00852C3C" w:rsidRDefault="00852C3C" w:rsidP="00852C3C">
      <w:pPr>
        <w:pStyle w:val="Listenabsatz"/>
        <w:numPr>
          <w:ilvl w:val="0"/>
          <w:numId w:val="14"/>
        </w:numPr>
      </w:pPr>
      <w:r>
        <w:t>SiteMesh als mächtiges Layout und Dekorator-Framework bei Grails verantwortlich für ein konsistentes Look &amp; Feel der erstellten Webapplikation.</w:t>
      </w:r>
    </w:p>
    <w:p w:rsidR="00A24FD3" w:rsidRPr="00852C3C" w:rsidRDefault="00A24FD3" w:rsidP="00355AAD"/>
    <w:p w:rsidR="00A24FD3" w:rsidRDefault="00A24FD3" w:rsidP="00355AAD">
      <w:r>
        <w:t>Grails propagiert stark die Idee von „Convention over Configuration“ und bietet so eine gesunde Mischung aus Freiheit bestimmte Belange durch Konfiguration beeinflussen zu können und Einfachheit durch die Bereitstellung von sinnvollen Standardkonfigurationen.</w:t>
      </w:r>
    </w:p>
    <w:p w:rsidR="00E33C38" w:rsidRDefault="00E33C38" w:rsidP="00355AAD"/>
    <w:p w:rsidR="00E33C38" w:rsidRDefault="00E33C38" w:rsidP="00355AAD">
      <w:r>
        <w:t>Grails…</w:t>
      </w:r>
    </w:p>
    <w:p w:rsidR="00E33C38" w:rsidRDefault="00E33C38" w:rsidP="00E33C38">
      <w:pPr>
        <w:pStyle w:val="Listenabsatz"/>
        <w:numPr>
          <w:ilvl w:val="0"/>
          <w:numId w:val="14"/>
        </w:numPr>
      </w:pPr>
      <w:r>
        <w:t>macht intensiven Gebrauch von Groovy-Sprachmitteln.</w:t>
      </w:r>
    </w:p>
    <w:p w:rsidR="00E33C38" w:rsidRDefault="00E33C38" w:rsidP="00E33C38">
      <w:pPr>
        <w:pStyle w:val="Listenabsatz"/>
        <w:numPr>
          <w:ilvl w:val="0"/>
          <w:numId w:val="14"/>
        </w:numPr>
      </w:pPr>
      <w:r>
        <w:t>reduziert die Komplexität und erhöht die Produktivität.</w:t>
      </w:r>
    </w:p>
    <w:p w:rsidR="0088597C" w:rsidRDefault="0088597C" w:rsidP="00E33C38">
      <w:pPr>
        <w:pStyle w:val="Listenabsatz"/>
        <w:numPr>
          <w:ilvl w:val="0"/>
          <w:numId w:val="14"/>
        </w:numPr>
      </w:pPr>
      <w:r>
        <w:t>vereinfacht die Kommunikation mit der Datenbank.</w:t>
      </w:r>
    </w:p>
    <w:p w:rsidR="0088597C" w:rsidRDefault="0088597C" w:rsidP="00E33C38">
      <w:pPr>
        <w:pStyle w:val="Listenabsatz"/>
        <w:numPr>
          <w:ilvl w:val="0"/>
          <w:numId w:val="14"/>
        </w:numPr>
      </w:pPr>
      <w:r>
        <w:t>ermöglicht ein Rapid Prot</w:t>
      </w:r>
      <w:r w:rsidR="00DC4B15">
        <w:t>ot</w:t>
      </w:r>
      <w:r>
        <w:t>yping mit Hilfe der Scaffolding-Funktionalität.</w:t>
      </w:r>
    </w:p>
    <w:p w:rsidR="00A24FD3" w:rsidRDefault="0088597C" w:rsidP="00355AAD">
      <w:pPr>
        <w:pStyle w:val="Listenabsatz"/>
        <w:numPr>
          <w:ilvl w:val="0"/>
          <w:numId w:val="14"/>
        </w:numPr>
      </w:pPr>
      <w:r>
        <w:t>kann über die Konsole als auch über die IDE entwickelt werden.</w:t>
      </w:r>
    </w:p>
    <w:p w:rsidR="00432857" w:rsidRPr="003600D9" w:rsidRDefault="00432857" w:rsidP="00355AAD">
      <w:pPr>
        <w:pStyle w:val="Listenabsatz"/>
        <w:numPr>
          <w:ilvl w:val="0"/>
          <w:numId w:val="14"/>
        </w:numPr>
      </w:pPr>
      <w:r>
        <w:t xml:space="preserve">kann mit Plug-Ins </w:t>
      </w:r>
      <w:r w:rsidRPr="004124D5">
        <w:rPr>
          <w:szCs w:val="22"/>
        </w:rPr>
        <w:t xml:space="preserve">wiederkehrende Problemstellungen </w:t>
      </w:r>
      <w:r>
        <w:rPr>
          <w:szCs w:val="22"/>
        </w:rPr>
        <w:t>lösen.</w:t>
      </w:r>
    </w:p>
    <w:p w:rsidR="003600D9" w:rsidRDefault="003600D9" w:rsidP="003600D9"/>
    <w:p w:rsidR="003600D9" w:rsidRDefault="00DC4B15" w:rsidP="00DC4B15">
      <w:pPr>
        <w:pStyle w:val="berschrift2"/>
      </w:pPr>
      <w:r>
        <w:t>Eine erste Applikation</w:t>
      </w:r>
    </w:p>
    <w:p w:rsidR="00DC4B15" w:rsidRDefault="00DC4B15" w:rsidP="003600D9"/>
    <w:p w:rsidR="00567862" w:rsidRDefault="00DC4B15" w:rsidP="00355AAD">
      <w:r>
        <w:t>Mit wenigen Konsolenbefehlen und Zeilen Code kann bereits eine erste Version einer Anwendung entwickelt und betrieben werden (Rapid Prototyping).</w:t>
      </w:r>
    </w:p>
    <w:p w:rsidR="00DC4B15" w:rsidRDefault="00DC4B15" w:rsidP="00355AAD"/>
    <w:p w:rsidR="00A878E6" w:rsidRDefault="00A878E6" w:rsidP="00355AAD">
      <w:pPr>
        <w:rPr>
          <w:rFonts w:ascii="Courier New" w:hAnsi="Courier New" w:cs="Courier New"/>
          <w:sz w:val="20"/>
        </w:rPr>
      </w:pPr>
      <w:r>
        <w:rPr>
          <w:rFonts w:ascii="Courier New" w:hAnsi="Courier New" w:cs="Courier New"/>
          <w:sz w:val="20"/>
        </w:rPr>
        <w:t xml:space="preserve"># </w:t>
      </w:r>
      <w:r w:rsidR="0069093C">
        <w:rPr>
          <w:rFonts w:ascii="Courier New" w:hAnsi="Courier New" w:cs="Courier New"/>
          <w:sz w:val="20"/>
        </w:rPr>
        <w:t xml:space="preserve">Anlegen einer neuen </w:t>
      </w:r>
      <w:r>
        <w:rPr>
          <w:rFonts w:ascii="Courier New" w:hAnsi="Courier New" w:cs="Courier New"/>
          <w:sz w:val="20"/>
        </w:rPr>
        <w:t>Webanwendung</w:t>
      </w:r>
    </w:p>
    <w:p w:rsidR="00DC4B15" w:rsidRPr="00C12746" w:rsidRDefault="001C491E" w:rsidP="00355AAD">
      <w:pPr>
        <w:rPr>
          <w:rFonts w:ascii="Courier New" w:hAnsi="Courier New" w:cs="Courier New"/>
          <w:sz w:val="20"/>
        </w:rPr>
      </w:pPr>
      <w:r w:rsidRPr="00C12746">
        <w:rPr>
          <w:rFonts w:ascii="Courier New" w:hAnsi="Courier New" w:cs="Courier New"/>
          <w:sz w:val="20"/>
        </w:rPr>
        <w:t>grails create-app grails-quiz</w:t>
      </w:r>
    </w:p>
    <w:p w:rsidR="00A878E6" w:rsidRPr="00C12746" w:rsidRDefault="00A878E6" w:rsidP="00355AAD">
      <w:pPr>
        <w:rPr>
          <w:rFonts w:ascii="Courier New" w:hAnsi="Courier New" w:cs="Courier New"/>
          <w:sz w:val="20"/>
        </w:rPr>
      </w:pPr>
    </w:p>
    <w:p w:rsidR="00A878E6" w:rsidRPr="00C12746" w:rsidRDefault="00A878E6" w:rsidP="00355AAD">
      <w:pPr>
        <w:rPr>
          <w:rFonts w:ascii="Courier New" w:hAnsi="Courier New" w:cs="Courier New"/>
          <w:sz w:val="20"/>
          <w:lang w:val="en-US"/>
        </w:rPr>
      </w:pPr>
      <w:r w:rsidRPr="00C12746">
        <w:rPr>
          <w:rFonts w:ascii="Courier New" w:hAnsi="Courier New" w:cs="Courier New"/>
          <w:sz w:val="20"/>
          <w:lang w:val="en-US"/>
        </w:rPr>
        <w:t xml:space="preserve"># Erstellen </w:t>
      </w:r>
      <w:r w:rsidR="0069093C" w:rsidRPr="00C12746">
        <w:rPr>
          <w:rFonts w:ascii="Courier New" w:hAnsi="Courier New" w:cs="Courier New"/>
          <w:sz w:val="20"/>
          <w:lang w:val="en-US"/>
        </w:rPr>
        <w:t>der Domänenobjekte</w:t>
      </w:r>
    </w:p>
    <w:p w:rsidR="00A878E6" w:rsidRDefault="00A878E6" w:rsidP="00355AAD">
      <w:pPr>
        <w:rPr>
          <w:rFonts w:ascii="Courier New" w:hAnsi="Courier New" w:cs="Courier New"/>
          <w:sz w:val="20"/>
          <w:lang w:val="en-US"/>
        </w:rPr>
      </w:pPr>
      <w:r>
        <w:rPr>
          <w:rFonts w:ascii="Courier New" w:hAnsi="Courier New" w:cs="Courier New"/>
          <w:sz w:val="20"/>
          <w:lang w:val="en-US"/>
        </w:rPr>
        <w:t>grails create-domain-class quiz.Question</w:t>
      </w:r>
    </w:p>
    <w:p w:rsidR="0069093C" w:rsidRDefault="00A878E6" w:rsidP="00355AAD">
      <w:pPr>
        <w:rPr>
          <w:rFonts w:ascii="Courier New" w:hAnsi="Courier New" w:cs="Courier New"/>
          <w:sz w:val="20"/>
          <w:lang w:val="en-US"/>
        </w:rPr>
      </w:pPr>
      <w:r>
        <w:rPr>
          <w:rFonts w:ascii="Courier New" w:hAnsi="Courier New" w:cs="Courier New"/>
          <w:sz w:val="20"/>
          <w:lang w:val="en-US"/>
        </w:rPr>
        <w:t>grails create-domain-class quiz.Answer</w:t>
      </w:r>
    </w:p>
    <w:p w:rsidR="0069093C" w:rsidRDefault="0069093C" w:rsidP="00355AAD">
      <w:pPr>
        <w:rPr>
          <w:rFonts w:ascii="Courier New" w:hAnsi="Courier New" w:cs="Courier New"/>
          <w:sz w:val="20"/>
          <w:lang w:val="en-US"/>
        </w:rPr>
      </w:pPr>
    </w:p>
    <w:p w:rsidR="00913247" w:rsidRDefault="00913247" w:rsidP="00355AAD">
      <w:pPr>
        <w:rPr>
          <w:rFonts w:ascii="Courier New" w:hAnsi="Courier New" w:cs="Courier New"/>
          <w:sz w:val="20"/>
          <w:lang w:val="en-US"/>
        </w:rPr>
      </w:pPr>
      <w:r>
        <w:rPr>
          <w:rFonts w:ascii="Courier New" w:hAnsi="Courier New" w:cs="Courier New"/>
          <w:sz w:val="20"/>
          <w:lang w:val="en-US"/>
        </w:rPr>
        <w:t># Implementierung der Domänenobjekte</w:t>
      </w: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class Question {</w:t>
      </w: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String text</w:t>
      </w: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static hasMany = [answers: Answer]</w:t>
      </w:r>
    </w:p>
    <w:p w:rsidR="00823BE0" w:rsidRPr="00823BE0" w:rsidRDefault="00823BE0" w:rsidP="00823BE0">
      <w:pPr>
        <w:rPr>
          <w:rFonts w:ascii="Courier New" w:hAnsi="Courier New" w:cs="Courier New"/>
          <w:sz w:val="20"/>
          <w:lang w:val="en-US"/>
        </w:rPr>
      </w:pP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static constraints = {</w:t>
      </w: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text(blank: false</w:t>
      </w:r>
      <w:r w:rsidR="002F1B4A">
        <w:rPr>
          <w:rFonts w:ascii="Courier New" w:hAnsi="Courier New" w:cs="Courier New"/>
          <w:sz w:val="20"/>
          <w:lang w:val="en-US"/>
        </w:rPr>
        <w:t>, unique: true</w:t>
      </w:r>
      <w:r w:rsidRPr="00823BE0">
        <w:rPr>
          <w:rFonts w:ascii="Courier New" w:hAnsi="Courier New" w:cs="Courier New"/>
          <w:sz w:val="20"/>
          <w:lang w:val="en-US"/>
        </w:rPr>
        <w:t>)</w:t>
      </w:r>
    </w:p>
    <w:p w:rsid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w:t>
      </w:r>
    </w:p>
    <w:p w:rsidR="009861F7" w:rsidRPr="00823BE0" w:rsidRDefault="009861F7" w:rsidP="00823BE0">
      <w:pPr>
        <w:rPr>
          <w:rFonts w:ascii="Courier New" w:hAnsi="Courier New" w:cs="Courier New"/>
          <w:sz w:val="20"/>
          <w:lang w:val="en-US"/>
        </w:rPr>
      </w:pPr>
      <w:r>
        <w:rPr>
          <w:rFonts w:ascii="Courier New" w:hAnsi="Courier New" w:cs="Courier New"/>
          <w:sz w:val="20"/>
          <w:lang w:val="en-US"/>
        </w:rPr>
        <w:t xml:space="preserve">    String toString() { text }</w:t>
      </w:r>
    </w:p>
    <w:p w:rsidR="00823BE0" w:rsidRDefault="00823BE0" w:rsidP="00823BE0">
      <w:pPr>
        <w:rPr>
          <w:rFonts w:ascii="Courier New" w:hAnsi="Courier New" w:cs="Courier New"/>
          <w:sz w:val="20"/>
          <w:lang w:val="en-US"/>
        </w:rPr>
      </w:pPr>
      <w:r w:rsidRPr="00823BE0">
        <w:rPr>
          <w:rFonts w:ascii="Courier New" w:hAnsi="Courier New" w:cs="Courier New"/>
          <w:sz w:val="20"/>
          <w:lang w:val="en-US"/>
        </w:rPr>
        <w:t>}</w:t>
      </w:r>
    </w:p>
    <w:p w:rsidR="00913247" w:rsidRDefault="00913247" w:rsidP="00355AAD">
      <w:pPr>
        <w:rPr>
          <w:rFonts w:ascii="Courier New" w:hAnsi="Courier New" w:cs="Courier New"/>
          <w:sz w:val="20"/>
          <w:lang w:val="en-US"/>
        </w:rPr>
      </w:pP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class Answer {</w:t>
      </w: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w:t>
      </w:r>
      <w:r>
        <w:rPr>
          <w:rFonts w:ascii="Courier New" w:hAnsi="Courier New" w:cs="Courier New"/>
          <w:sz w:val="20"/>
          <w:lang w:val="en-US"/>
        </w:rPr>
        <w:t xml:space="preserve"> </w:t>
      </w:r>
      <w:r w:rsidRPr="00823BE0">
        <w:rPr>
          <w:rFonts w:ascii="Courier New" w:hAnsi="Courier New" w:cs="Courier New"/>
          <w:sz w:val="20"/>
          <w:lang w:val="en-US"/>
        </w:rPr>
        <w:t xml:space="preserve">  String text</w:t>
      </w: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boolean correct</w:t>
      </w:r>
    </w:p>
    <w:p w:rsidR="00823BE0" w:rsidRPr="00823BE0" w:rsidRDefault="002F1B4A" w:rsidP="00823BE0">
      <w:pPr>
        <w:rPr>
          <w:rFonts w:ascii="Courier New" w:hAnsi="Courier New" w:cs="Courier New"/>
          <w:sz w:val="20"/>
          <w:lang w:val="en-US"/>
        </w:rPr>
      </w:pPr>
      <w:r>
        <w:rPr>
          <w:rFonts w:ascii="Courier New" w:hAnsi="Courier New" w:cs="Courier New"/>
          <w:sz w:val="20"/>
          <w:lang w:val="en-US"/>
        </w:rPr>
        <w:t xml:space="preserve"> </w:t>
      </w:r>
      <w:r w:rsidR="00823BE0" w:rsidRPr="00823BE0">
        <w:rPr>
          <w:rFonts w:ascii="Courier New" w:hAnsi="Courier New" w:cs="Courier New"/>
          <w:sz w:val="20"/>
          <w:lang w:val="en-US"/>
        </w:rPr>
        <w:t xml:space="preserve">   static belongsTo = [question: Question]</w:t>
      </w:r>
    </w:p>
    <w:p w:rsidR="00823BE0" w:rsidRPr="00823BE0" w:rsidRDefault="00823BE0" w:rsidP="00823BE0">
      <w:pPr>
        <w:rPr>
          <w:rFonts w:ascii="Courier New" w:hAnsi="Courier New" w:cs="Courier New"/>
          <w:sz w:val="20"/>
          <w:lang w:val="en-US"/>
        </w:rPr>
      </w:pP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static constraints = {</w:t>
      </w:r>
    </w:p>
    <w:p w:rsidR="00823BE0" w:rsidRPr="00C12746" w:rsidRDefault="00823BE0" w:rsidP="00823BE0">
      <w:pPr>
        <w:rPr>
          <w:rFonts w:ascii="Courier New" w:hAnsi="Courier New" w:cs="Courier New"/>
          <w:sz w:val="20"/>
          <w:lang w:val="en-US"/>
        </w:rPr>
      </w:pPr>
      <w:r w:rsidRPr="00823BE0">
        <w:rPr>
          <w:rFonts w:ascii="Courier New" w:hAnsi="Courier New" w:cs="Courier New"/>
          <w:sz w:val="20"/>
          <w:lang w:val="en-US"/>
        </w:rPr>
        <w:t xml:space="preserve">        </w:t>
      </w:r>
      <w:r w:rsidRPr="00C12746">
        <w:rPr>
          <w:rFonts w:ascii="Courier New" w:hAnsi="Courier New" w:cs="Courier New"/>
          <w:sz w:val="20"/>
          <w:lang w:val="en-US"/>
        </w:rPr>
        <w:t>text(blank: false)</w:t>
      </w:r>
    </w:p>
    <w:p w:rsidR="00823BE0" w:rsidRPr="00C12746" w:rsidRDefault="00823BE0" w:rsidP="00823BE0">
      <w:pPr>
        <w:rPr>
          <w:rFonts w:ascii="Courier New" w:hAnsi="Courier New" w:cs="Courier New"/>
          <w:sz w:val="20"/>
          <w:lang w:val="en-US"/>
        </w:rPr>
      </w:pPr>
      <w:r w:rsidRPr="00C12746">
        <w:rPr>
          <w:rFonts w:ascii="Courier New" w:hAnsi="Courier New" w:cs="Courier New"/>
          <w:sz w:val="20"/>
          <w:lang w:val="en-US"/>
        </w:rPr>
        <w:t xml:space="preserve">    }</w:t>
      </w:r>
    </w:p>
    <w:p w:rsidR="009861F7" w:rsidRPr="009861F7" w:rsidRDefault="009861F7" w:rsidP="00823BE0">
      <w:pPr>
        <w:rPr>
          <w:rFonts w:ascii="Courier New" w:hAnsi="Courier New" w:cs="Courier New"/>
          <w:sz w:val="20"/>
          <w:lang w:val="en-US"/>
        </w:rPr>
      </w:pPr>
      <w:r>
        <w:rPr>
          <w:rFonts w:ascii="Courier New" w:hAnsi="Courier New" w:cs="Courier New"/>
          <w:sz w:val="20"/>
          <w:lang w:val="en-US"/>
        </w:rPr>
        <w:t xml:space="preserve">    String toString() { text }</w:t>
      </w:r>
    </w:p>
    <w:p w:rsidR="00823BE0" w:rsidRPr="00C12746" w:rsidRDefault="00823BE0" w:rsidP="00823BE0">
      <w:pPr>
        <w:rPr>
          <w:rFonts w:ascii="Courier New" w:hAnsi="Courier New" w:cs="Courier New"/>
          <w:sz w:val="20"/>
          <w:lang w:val="en-US"/>
        </w:rPr>
      </w:pPr>
      <w:r w:rsidRPr="00C12746">
        <w:rPr>
          <w:rFonts w:ascii="Courier New" w:hAnsi="Courier New" w:cs="Courier New"/>
          <w:sz w:val="20"/>
          <w:lang w:val="en-US"/>
        </w:rPr>
        <w:t>}</w:t>
      </w:r>
    </w:p>
    <w:p w:rsidR="00823BE0" w:rsidRPr="00C12746" w:rsidRDefault="00823BE0" w:rsidP="00355AAD">
      <w:pPr>
        <w:rPr>
          <w:rFonts w:ascii="Courier New" w:hAnsi="Courier New" w:cs="Courier New"/>
          <w:sz w:val="20"/>
          <w:lang w:val="en-US"/>
        </w:rPr>
      </w:pPr>
    </w:p>
    <w:p w:rsidR="0069093C" w:rsidRPr="00C12746" w:rsidRDefault="0069093C" w:rsidP="00355AAD">
      <w:pPr>
        <w:rPr>
          <w:rFonts w:ascii="Courier New" w:hAnsi="Courier New" w:cs="Courier New"/>
          <w:sz w:val="20"/>
          <w:lang w:val="en-US"/>
        </w:rPr>
      </w:pPr>
      <w:r w:rsidRPr="00C12746">
        <w:rPr>
          <w:rFonts w:ascii="Courier New" w:hAnsi="Courier New" w:cs="Courier New"/>
          <w:sz w:val="20"/>
          <w:lang w:val="en-US"/>
        </w:rPr>
        <w:lastRenderedPageBreak/>
        <w:t># Erstellen der Controller</w:t>
      </w:r>
    </w:p>
    <w:p w:rsidR="0069093C" w:rsidRPr="0069093C" w:rsidRDefault="0069093C" w:rsidP="00355AAD">
      <w:pPr>
        <w:rPr>
          <w:rFonts w:ascii="Courier New" w:hAnsi="Courier New" w:cs="Courier New"/>
          <w:sz w:val="20"/>
          <w:lang w:val="en-US"/>
        </w:rPr>
      </w:pPr>
      <w:r>
        <w:rPr>
          <w:rFonts w:ascii="Courier New" w:hAnsi="Courier New" w:cs="Courier New"/>
          <w:sz w:val="20"/>
          <w:lang w:val="en-US"/>
        </w:rPr>
        <w:t>grails create-controller quiz.Question</w:t>
      </w:r>
    </w:p>
    <w:p w:rsidR="009861F7" w:rsidRDefault="0069093C" w:rsidP="009861F7">
      <w:pPr>
        <w:rPr>
          <w:rFonts w:ascii="Courier New" w:hAnsi="Courier New" w:cs="Courier New"/>
          <w:sz w:val="20"/>
          <w:lang w:val="en-US"/>
        </w:rPr>
      </w:pPr>
      <w:r>
        <w:rPr>
          <w:rFonts w:ascii="Courier New" w:hAnsi="Courier New" w:cs="Courier New"/>
          <w:sz w:val="20"/>
          <w:lang w:val="en-US"/>
        </w:rPr>
        <w:t>grails create-controller quiz.Answer</w:t>
      </w:r>
    </w:p>
    <w:p w:rsidR="009861F7" w:rsidRDefault="009861F7" w:rsidP="009861F7">
      <w:pPr>
        <w:rPr>
          <w:rFonts w:ascii="Courier New" w:hAnsi="Courier New" w:cs="Courier New"/>
          <w:sz w:val="20"/>
          <w:lang w:val="en-US"/>
        </w:rPr>
      </w:pPr>
    </w:p>
    <w:p w:rsidR="009861F7" w:rsidRDefault="009861F7" w:rsidP="009861F7">
      <w:pPr>
        <w:rPr>
          <w:rFonts w:ascii="Courier New" w:hAnsi="Courier New" w:cs="Courier New"/>
          <w:sz w:val="20"/>
          <w:lang w:val="en-US"/>
        </w:rPr>
      </w:pPr>
      <w:r>
        <w:rPr>
          <w:rFonts w:ascii="Courier New" w:hAnsi="Courier New" w:cs="Courier New"/>
          <w:sz w:val="20"/>
          <w:lang w:val="en-US"/>
        </w:rPr>
        <w:t># Scaffolding der Controller</w:t>
      </w:r>
    </w:p>
    <w:p w:rsidR="009861F7" w:rsidRPr="009861F7" w:rsidRDefault="009861F7" w:rsidP="009861F7">
      <w:pPr>
        <w:rPr>
          <w:rFonts w:ascii="Courier New" w:hAnsi="Courier New" w:cs="Courier New"/>
          <w:sz w:val="20"/>
          <w:lang w:val="en-US"/>
        </w:rPr>
      </w:pPr>
      <w:r w:rsidRPr="009861F7">
        <w:rPr>
          <w:rFonts w:ascii="Courier New" w:hAnsi="Courier New" w:cs="Courier New"/>
          <w:sz w:val="20"/>
          <w:lang w:val="en-US"/>
        </w:rPr>
        <w:t>class QuestionController {</w:t>
      </w:r>
    </w:p>
    <w:p w:rsidR="009861F7" w:rsidRPr="009861F7" w:rsidRDefault="009861F7" w:rsidP="009861F7">
      <w:pPr>
        <w:rPr>
          <w:rFonts w:ascii="Courier New" w:hAnsi="Courier New" w:cs="Courier New"/>
          <w:sz w:val="20"/>
          <w:lang w:val="en-US"/>
        </w:rPr>
      </w:pPr>
      <w:r w:rsidRPr="009861F7">
        <w:rPr>
          <w:rFonts w:ascii="Courier New" w:hAnsi="Courier New" w:cs="Courier New"/>
          <w:sz w:val="20"/>
          <w:lang w:val="en-US"/>
        </w:rPr>
        <w:t xml:space="preserve">    static scaffold = true</w:t>
      </w:r>
    </w:p>
    <w:p w:rsidR="009861F7" w:rsidRDefault="009861F7" w:rsidP="009861F7">
      <w:pPr>
        <w:rPr>
          <w:rFonts w:ascii="Courier New" w:hAnsi="Courier New" w:cs="Courier New"/>
          <w:sz w:val="20"/>
          <w:lang w:val="en-US"/>
        </w:rPr>
      </w:pPr>
      <w:r w:rsidRPr="009861F7">
        <w:rPr>
          <w:rFonts w:ascii="Courier New" w:hAnsi="Courier New" w:cs="Courier New"/>
          <w:sz w:val="20"/>
          <w:lang w:val="en-US"/>
        </w:rPr>
        <w:t>}</w:t>
      </w:r>
    </w:p>
    <w:p w:rsidR="009861F7" w:rsidRDefault="009861F7" w:rsidP="009861F7">
      <w:pPr>
        <w:rPr>
          <w:rFonts w:ascii="Courier New" w:hAnsi="Courier New" w:cs="Courier New"/>
          <w:sz w:val="20"/>
          <w:lang w:val="en-US"/>
        </w:rPr>
      </w:pPr>
    </w:p>
    <w:p w:rsidR="009861F7" w:rsidRPr="009861F7" w:rsidRDefault="009861F7" w:rsidP="009861F7">
      <w:pPr>
        <w:rPr>
          <w:rFonts w:ascii="Courier New" w:hAnsi="Courier New" w:cs="Courier New"/>
          <w:sz w:val="20"/>
          <w:lang w:val="en-US"/>
        </w:rPr>
      </w:pPr>
      <w:r w:rsidRPr="009861F7">
        <w:rPr>
          <w:rFonts w:ascii="Courier New" w:hAnsi="Courier New" w:cs="Courier New"/>
          <w:sz w:val="20"/>
          <w:lang w:val="en-US"/>
        </w:rPr>
        <w:t>class AnswerController {</w:t>
      </w:r>
    </w:p>
    <w:p w:rsidR="009861F7" w:rsidRPr="009861F7" w:rsidRDefault="009861F7" w:rsidP="009861F7">
      <w:pPr>
        <w:rPr>
          <w:rFonts w:ascii="Courier New" w:hAnsi="Courier New" w:cs="Courier New"/>
          <w:sz w:val="20"/>
          <w:lang w:val="en-US"/>
        </w:rPr>
      </w:pPr>
      <w:r w:rsidRPr="009861F7">
        <w:rPr>
          <w:rFonts w:ascii="Courier New" w:hAnsi="Courier New" w:cs="Courier New"/>
          <w:sz w:val="20"/>
          <w:lang w:val="en-US"/>
        </w:rPr>
        <w:t xml:space="preserve">    static scaffold = true</w:t>
      </w:r>
    </w:p>
    <w:p w:rsidR="009861F7" w:rsidRDefault="009861F7" w:rsidP="009861F7">
      <w:pPr>
        <w:rPr>
          <w:rFonts w:ascii="Courier New" w:hAnsi="Courier New" w:cs="Courier New"/>
          <w:sz w:val="20"/>
          <w:lang w:val="en-US"/>
        </w:rPr>
      </w:pPr>
      <w:r w:rsidRPr="009861F7">
        <w:rPr>
          <w:rFonts w:ascii="Courier New" w:hAnsi="Courier New" w:cs="Courier New"/>
          <w:sz w:val="20"/>
          <w:lang w:val="en-US"/>
        </w:rPr>
        <w:t>}</w:t>
      </w:r>
    </w:p>
    <w:p w:rsidR="009861F7" w:rsidRDefault="009861F7" w:rsidP="009861F7">
      <w:pPr>
        <w:rPr>
          <w:rFonts w:ascii="Courier New" w:hAnsi="Courier New" w:cs="Courier New"/>
          <w:sz w:val="20"/>
          <w:lang w:val="en-US"/>
        </w:rPr>
      </w:pPr>
    </w:p>
    <w:p w:rsidR="009861F7" w:rsidRPr="009861F7" w:rsidRDefault="009861F7" w:rsidP="009861F7">
      <w:pPr>
        <w:rPr>
          <w:rFonts w:ascii="Courier New" w:hAnsi="Courier New" w:cs="Courier New"/>
          <w:sz w:val="20"/>
        </w:rPr>
      </w:pPr>
      <w:r w:rsidRPr="009861F7">
        <w:rPr>
          <w:rFonts w:ascii="Courier New" w:hAnsi="Courier New" w:cs="Courier New"/>
          <w:sz w:val="20"/>
        </w:rPr>
        <w:t># Starten der Applikation</w:t>
      </w:r>
    </w:p>
    <w:p w:rsidR="009861F7" w:rsidRPr="009861F7" w:rsidRDefault="009861F7" w:rsidP="009861F7">
      <w:pPr>
        <w:rPr>
          <w:rFonts w:ascii="Courier New" w:hAnsi="Courier New" w:cs="Courier New"/>
          <w:sz w:val="20"/>
        </w:rPr>
      </w:pPr>
      <w:r w:rsidRPr="009861F7">
        <w:rPr>
          <w:rFonts w:ascii="Courier New" w:hAnsi="Courier New" w:cs="Courier New"/>
          <w:sz w:val="20"/>
        </w:rPr>
        <w:t>grails run-app</w:t>
      </w:r>
    </w:p>
    <w:p w:rsidR="009861F7" w:rsidRPr="009861F7" w:rsidRDefault="009861F7" w:rsidP="0063733A">
      <w:pPr>
        <w:jc w:val="left"/>
        <w:rPr>
          <w:szCs w:val="22"/>
        </w:rPr>
      </w:pPr>
    </w:p>
    <w:p w:rsidR="001C491E" w:rsidRDefault="00B92676" w:rsidP="0063733A">
      <w:pPr>
        <w:jc w:val="left"/>
        <w:rPr>
          <w:szCs w:val="22"/>
        </w:rPr>
      </w:pPr>
      <w:r>
        <w:rPr>
          <w:szCs w:val="22"/>
        </w:rPr>
        <w:t xml:space="preserve">Mit den oben dargestellten Befehlen und dem gezeigtem Quellcode haben wir an dieser Stelle eine funktionierende Anwendung, mit der sich Fragen und Antworten hinzufügen, ändern, löschen und auflisten </w:t>
      </w:r>
      <w:r w:rsidR="009F1B77">
        <w:rPr>
          <w:szCs w:val="22"/>
        </w:rPr>
        <w:t xml:space="preserve">(CRUD) </w:t>
      </w:r>
      <w:r>
        <w:rPr>
          <w:szCs w:val="22"/>
        </w:rPr>
        <w:t>lassen.</w:t>
      </w:r>
    </w:p>
    <w:p w:rsidR="009D0C86" w:rsidRDefault="009D0C86" w:rsidP="0063733A">
      <w:pPr>
        <w:jc w:val="left"/>
        <w:rPr>
          <w:szCs w:val="22"/>
        </w:rPr>
      </w:pPr>
    </w:p>
    <w:p w:rsidR="009D64C9" w:rsidRDefault="009D64C9" w:rsidP="009D64C9">
      <w:pPr>
        <w:pStyle w:val="berschrift2"/>
      </w:pPr>
      <w:r>
        <w:t>Testdaten und Bootstrapping</w:t>
      </w:r>
    </w:p>
    <w:p w:rsidR="009D64C9" w:rsidRDefault="009D64C9" w:rsidP="0063733A">
      <w:pPr>
        <w:jc w:val="left"/>
        <w:rPr>
          <w:szCs w:val="22"/>
        </w:rPr>
      </w:pPr>
    </w:p>
    <w:p w:rsidR="009D0C86" w:rsidRDefault="00B63F50" w:rsidP="0063733A">
      <w:pPr>
        <w:jc w:val="left"/>
      </w:pPr>
      <w:r>
        <w:rPr>
          <w:szCs w:val="22"/>
        </w:rPr>
        <w:t>Damit nicht bei jedem Neustart Testdaten erzeugt werden müssen, kann nun ein erstes Plug</w:t>
      </w:r>
      <w:r w:rsidR="00B26D2D">
        <w:rPr>
          <w:szCs w:val="22"/>
        </w:rPr>
        <w:t>-I</w:t>
      </w:r>
      <w:r>
        <w:rPr>
          <w:szCs w:val="22"/>
        </w:rPr>
        <w:t>n bemüht werden (</w:t>
      </w:r>
      <w:hyperlink r:id="rId6" w:history="1">
        <w:r>
          <w:rPr>
            <w:rStyle w:val="Hyperlink"/>
          </w:rPr>
          <w:t>http://www.grails.org/plugin/build-test-data</w:t>
        </w:r>
      </w:hyperlink>
      <w:r>
        <w:t>) oder aber über den Bootstrapping-Mechanismus von Grails manuell Testdaten erzeugt werden.</w:t>
      </w:r>
      <w:r w:rsidR="005E61BA">
        <w:t xml:space="preserve"> Wir benutzen den </w:t>
      </w:r>
      <w:r w:rsidR="005E61BA" w:rsidRPr="005E61BA">
        <w:rPr>
          <w:rFonts w:ascii="Courier New" w:hAnsi="Courier New" w:cs="Courier New"/>
          <w:sz w:val="20"/>
        </w:rPr>
        <w:t>XmlSlurper</w:t>
      </w:r>
      <w:r w:rsidR="005E61BA">
        <w:t xml:space="preserve"> um aus einer vorbereiteten XML-Datei die Fragen und </w:t>
      </w:r>
      <w:r w:rsidR="00275297">
        <w:t xml:space="preserve">zugehörigen </w:t>
      </w:r>
      <w:r w:rsidR="005E61BA">
        <w:t>Antworten zu lesen.</w:t>
      </w:r>
    </w:p>
    <w:p w:rsidR="00187793" w:rsidRDefault="00187793" w:rsidP="0063733A">
      <w:pPr>
        <w:jc w:val="left"/>
      </w:pPr>
    </w:p>
    <w:p w:rsidR="0032668E" w:rsidRDefault="0032668E" w:rsidP="00C12746">
      <w:pPr>
        <w:jc w:val="left"/>
        <w:rPr>
          <w:rFonts w:ascii="Courier New" w:hAnsi="Courier New" w:cs="Courier New"/>
          <w:sz w:val="20"/>
        </w:rPr>
      </w:pPr>
      <w:r w:rsidRPr="0032668E">
        <w:rPr>
          <w:rFonts w:ascii="Courier New" w:hAnsi="Courier New" w:cs="Courier New"/>
          <w:sz w:val="20"/>
        </w:rPr>
        <w:t xml:space="preserve"># Testdaten in der Datenbank </w:t>
      </w:r>
      <w:r>
        <w:rPr>
          <w:rFonts w:ascii="Courier New" w:hAnsi="Courier New" w:cs="Courier New"/>
          <w:sz w:val="20"/>
        </w:rPr>
        <w:t>speichern</w:t>
      </w:r>
    </w:p>
    <w:p w:rsidR="008819EA" w:rsidRPr="008819EA" w:rsidRDefault="008819EA" w:rsidP="00C12746">
      <w:pPr>
        <w:jc w:val="left"/>
        <w:rPr>
          <w:rFonts w:ascii="Courier New" w:hAnsi="Courier New" w:cs="Courier New"/>
          <w:sz w:val="20"/>
          <w:lang w:val="en-US"/>
        </w:rPr>
      </w:pPr>
      <w:r>
        <w:rPr>
          <w:rFonts w:ascii="Courier New" w:hAnsi="Courier New" w:cs="Courier New"/>
          <w:sz w:val="20"/>
          <w:lang w:val="en-US"/>
        </w:rPr>
        <w:t>i</w:t>
      </w:r>
      <w:r w:rsidRPr="008819EA">
        <w:rPr>
          <w:rFonts w:ascii="Courier New" w:hAnsi="Courier New" w:cs="Courier New"/>
          <w:sz w:val="20"/>
          <w:lang w:val="en-US"/>
        </w:rPr>
        <w:t>mport quiz.Question</w:t>
      </w:r>
    </w:p>
    <w:p w:rsidR="008819EA" w:rsidRDefault="008819EA" w:rsidP="00C12746">
      <w:pPr>
        <w:jc w:val="left"/>
        <w:rPr>
          <w:rFonts w:ascii="Courier New" w:hAnsi="Courier New" w:cs="Courier New"/>
          <w:sz w:val="20"/>
          <w:lang w:val="en-US"/>
        </w:rPr>
      </w:pPr>
      <w:r>
        <w:rPr>
          <w:rFonts w:ascii="Courier New" w:hAnsi="Courier New" w:cs="Courier New"/>
          <w:sz w:val="20"/>
          <w:lang w:val="en-US"/>
        </w:rPr>
        <w:t>i</w:t>
      </w:r>
      <w:r w:rsidRPr="008819EA">
        <w:rPr>
          <w:rFonts w:ascii="Courier New" w:hAnsi="Courier New" w:cs="Courier New"/>
          <w:sz w:val="20"/>
          <w:lang w:val="en-US"/>
        </w:rPr>
        <w:t>mport quiz.Answer</w:t>
      </w:r>
    </w:p>
    <w:p w:rsidR="008819EA" w:rsidRPr="008819EA" w:rsidRDefault="008819EA" w:rsidP="00C12746">
      <w:pPr>
        <w:jc w:val="left"/>
        <w:rPr>
          <w:rFonts w:ascii="Courier New" w:hAnsi="Courier New" w:cs="Courier New"/>
          <w:sz w:val="20"/>
          <w:lang w:val="en-US"/>
        </w:rPr>
      </w:pPr>
    </w:p>
    <w:p w:rsidR="00C12746" w:rsidRPr="0032668E" w:rsidRDefault="00C12746" w:rsidP="00C12746">
      <w:pPr>
        <w:jc w:val="left"/>
        <w:rPr>
          <w:rFonts w:ascii="Courier New" w:hAnsi="Courier New" w:cs="Courier New"/>
          <w:sz w:val="20"/>
        </w:rPr>
      </w:pPr>
      <w:r w:rsidRPr="0032668E">
        <w:rPr>
          <w:rFonts w:ascii="Courier New" w:hAnsi="Courier New" w:cs="Courier New"/>
          <w:sz w:val="20"/>
        </w:rPr>
        <w:t>class BootStrap {</w:t>
      </w:r>
    </w:p>
    <w:p w:rsidR="00C12746" w:rsidRPr="00C12746" w:rsidRDefault="00C12746" w:rsidP="00C12746">
      <w:pPr>
        <w:jc w:val="left"/>
        <w:rPr>
          <w:rFonts w:ascii="Courier New" w:hAnsi="Courier New" w:cs="Courier New"/>
          <w:sz w:val="20"/>
          <w:lang w:val="en-US"/>
        </w:rPr>
      </w:pPr>
      <w:r w:rsidRPr="0032668E">
        <w:rPr>
          <w:rFonts w:ascii="Courier New" w:hAnsi="Courier New" w:cs="Courier New"/>
          <w:sz w:val="20"/>
        </w:rPr>
        <w:t xml:space="preserve">  </w:t>
      </w:r>
      <w:r w:rsidRPr="00C12746">
        <w:rPr>
          <w:rFonts w:ascii="Courier New" w:hAnsi="Courier New" w:cs="Courier New"/>
          <w:sz w:val="20"/>
          <w:lang w:val="en-US"/>
        </w:rPr>
        <w:t>def init = { servletContext -&gt;</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environments {</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development {</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def quizData = new XmlSlurper().parse("quiz-data.xml")</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quizData.question.each { question -&gt;</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def q = new Question(text: question.@text.text()).save()</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question.answer.each { answer -&gt;</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new Answer(question: q, text: answer.text(), correct: answer.@correct.text()).save()</w:t>
      </w:r>
    </w:p>
    <w:p w:rsidR="00C12746" w:rsidRPr="00C12746" w:rsidRDefault="00C12746" w:rsidP="00C12746">
      <w:pPr>
        <w:jc w:val="left"/>
        <w:rPr>
          <w:rFonts w:ascii="Courier New" w:hAnsi="Courier New" w:cs="Courier New"/>
          <w:sz w:val="20"/>
        </w:rPr>
      </w:pPr>
      <w:r w:rsidRPr="00C12746">
        <w:rPr>
          <w:rFonts w:ascii="Courier New" w:hAnsi="Courier New" w:cs="Courier New"/>
          <w:sz w:val="20"/>
          <w:lang w:val="en-US"/>
        </w:rPr>
        <w:t xml:space="preserve">          </w:t>
      </w:r>
      <w:r w:rsidRPr="00C12746">
        <w:rPr>
          <w:rFonts w:ascii="Courier New" w:hAnsi="Courier New" w:cs="Courier New"/>
          <w:sz w:val="20"/>
        </w:rPr>
        <w:t>}</w:t>
      </w:r>
    </w:p>
    <w:p w:rsidR="00C12746" w:rsidRPr="00C12746" w:rsidRDefault="00C12746" w:rsidP="00C12746">
      <w:pPr>
        <w:jc w:val="left"/>
        <w:rPr>
          <w:rFonts w:ascii="Courier New" w:hAnsi="Courier New" w:cs="Courier New"/>
          <w:sz w:val="20"/>
        </w:rPr>
      </w:pPr>
      <w:r w:rsidRPr="00C12746">
        <w:rPr>
          <w:rFonts w:ascii="Courier New" w:hAnsi="Courier New" w:cs="Courier New"/>
          <w:sz w:val="20"/>
        </w:rPr>
        <w:t xml:space="preserve">        }</w:t>
      </w:r>
    </w:p>
    <w:p w:rsidR="00C12746" w:rsidRPr="00C12746" w:rsidRDefault="00C12746" w:rsidP="00C12746">
      <w:pPr>
        <w:jc w:val="left"/>
        <w:rPr>
          <w:rFonts w:ascii="Courier New" w:hAnsi="Courier New" w:cs="Courier New"/>
          <w:sz w:val="20"/>
        </w:rPr>
      </w:pPr>
      <w:r w:rsidRPr="00C12746">
        <w:rPr>
          <w:rFonts w:ascii="Courier New" w:hAnsi="Courier New" w:cs="Courier New"/>
          <w:sz w:val="20"/>
        </w:rPr>
        <w:t xml:space="preserve">      }</w:t>
      </w:r>
    </w:p>
    <w:p w:rsidR="00C12746" w:rsidRPr="00C12746" w:rsidRDefault="00C12746" w:rsidP="00C12746">
      <w:pPr>
        <w:jc w:val="left"/>
        <w:rPr>
          <w:rFonts w:ascii="Courier New" w:hAnsi="Courier New" w:cs="Courier New"/>
          <w:sz w:val="20"/>
        </w:rPr>
      </w:pPr>
      <w:r w:rsidRPr="00C12746">
        <w:rPr>
          <w:rFonts w:ascii="Courier New" w:hAnsi="Courier New" w:cs="Courier New"/>
          <w:sz w:val="20"/>
        </w:rPr>
        <w:t xml:space="preserve">    }</w:t>
      </w:r>
    </w:p>
    <w:p w:rsidR="00C12746" w:rsidRPr="00C12746" w:rsidRDefault="00C12746" w:rsidP="00C12746">
      <w:pPr>
        <w:jc w:val="left"/>
        <w:rPr>
          <w:rFonts w:ascii="Courier New" w:hAnsi="Courier New" w:cs="Courier New"/>
          <w:sz w:val="20"/>
        </w:rPr>
      </w:pPr>
      <w:r w:rsidRPr="00C12746">
        <w:rPr>
          <w:rFonts w:ascii="Courier New" w:hAnsi="Courier New" w:cs="Courier New"/>
          <w:sz w:val="20"/>
        </w:rPr>
        <w:t xml:space="preserve">  }</w:t>
      </w:r>
    </w:p>
    <w:p w:rsidR="00C12746" w:rsidRPr="00D04D5A" w:rsidRDefault="00C12746" w:rsidP="00C12746">
      <w:pPr>
        <w:jc w:val="left"/>
        <w:rPr>
          <w:rFonts w:ascii="Courier New" w:hAnsi="Courier New" w:cs="Courier New"/>
          <w:sz w:val="20"/>
        </w:rPr>
      </w:pPr>
      <w:r w:rsidRPr="00C12746">
        <w:rPr>
          <w:rFonts w:ascii="Courier New" w:hAnsi="Courier New" w:cs="Courier New"/>
          <w:sz w:val="20"/>
        </w:rPr>
        <w:t>}</w:t>
      </w:r>
    </w:p>
    <w:p w:rsidR="00B92676" w:rsidRDefault="00B92676" w:rsidP="0063733A">
      <w:pPr>
        <w:jc w:val="left"/>
        <w:rPr>
          <w:szCs w:val="22"/>
        </w:rPr>
      </w:pPr>
    </w:p>
    <w:p w:rsidR="009D64C9" w:rsidRDefault="009D64C9" w:rsidP="009D64C9">
      <w:pPr>
        <w:pStyle w:val="berschrift2"/>
      </w:pPr>
      <w:r>
        <w:t>Quiz Implementierung</w:t>
      </w:r>
    </w:p>
    <w:p w:rsidR="009D64C9" w:rsidRDefault="009D64C9" w:rsidP="009D64C9"/>
    <w:p w:rsidR="009D64C9" w:rsidRDefault="00D05473" w:rsidP="009D64C9">
      <w:r>
        <w:t xml:space="preserve">Zunächst gilt es einen Controller anzulegen, der sich um die Darstellung der Fragen und Antwortmöglichkeiten kümmert. Dieser Controller soll auf der URL </w:t>
      </w:r>
      <w:r w:rsidRPr="00D05473">
        <w:rPr>
          <w:rFonts w:ascii="Courier New" w:hAnsi="Courier New" w:cs="Courier New"/>
          <w:sz w:val="20"/>
        </w:rPr>
        <w:t>quiz/index</w:t>
      </w:r>
      <w:r>
        <w:t xml:space="preserve"> (Standard: </w:t>
      </w:r>
      <w:r w:rsidRPr="00D05473">
        <w:rPr>
          <w:rFonts w:ascii="Courier New" w:hAnsi="Courier New" w:cs="Courier New"/>
          <w:sz w:val="20"/>
        </w:rPr>
        <w:t>controllerName/actionName/id</w:t>
      </w:r>
      <w:r>
        <w:t>)</w:t>
      </w:r>
      <w:r w:rsidR="00D4541F">
        <w:t xml:space="preserve"> zuerst die Liste der Fragen und deren Antworten aus der Datenbank laden und diese der View, welche für die Anzeige verantwortlich ist, bereitstellen</w:t>
      </w:r>
      <w:r>
        <w:t>.</w:t>
      </w:r>
    </w:p>
    <w:p w:rsidR="009D64C9" w:rsidRDefault="009D64C9" w:rsidP="009D64C9"/>
    <w:p w:rsidR="009D64C9" w:rsidRPr="00D4541F" w:rsidRDefault="009D64C9" w:rsidP="009D64C9">
      <w:pPr>
        <w:rPr>
          <w:rFonts w:ascii="Courier New" w:hAnsi="Courier New" w:cs="Courier New"/>
          <w:sz w:val="20"/>
        </w:rPr>
      </w:pPr>
      <w:r w:rsidRPr="00D4541F">
        <w:rPr>
          <w:rFonts w:ascii="Courier New" w:hAnsi="Courier New" w:cs="Courier New"/>
          <w:sz w:val="20"/>
        </w:rPr>
        <w:t>grails create-controller quiz.Quiz</w:t>
      </w:r>
    </w:p>
    <w:p w:rsidR="0007504D" w:rsidRPr="00D4541F" w:rsidRDefault="0007504D" w:rsidP="009D64C9">
      <w:pPr>
        <w:rPr>
          <w:rFonts w:ascii="Courier New" w:hAnsi="Courier New" w:cs="Courier New"/>
          <w:sz w:val="20"/>
        </w:rPr>
      </w:pPr>
    </w:p>
    <w:p w:rsidR="0007504D" w:rsidRPr="00D4541F" w:rsidRDefault="0007504D" w:rsidP="0007504D">
      <w:pPr>
        <w:jc w:val="left"/>
        <w:rPr>
          <w:rFonts w:ascii="Courier New" w:hAnsi="Courier New" w:cs="Courier New"/>
          <w:sz w:val="20"/>
          <w:lang w:val="en-US"/>
        </w:rPr>
      </w:pPr>
      <w:r w:rsidRPr="00D4541F">
        <w:rPr>
          <w:rFonts w:ascii="Courier New" w:hAnsi="Courier New" w:cs="Courier New"/>
          <w:sz w:val="20"/>
          <w:lang w:val="en-US"/>
        </w:rPr>
        <w:t>class QuizController {</w:t>
      </w:r>
    </w:p>
    <w:p w:rsidR="0007504D" w:rsidRPr="00D4541F" w:rsidRDefault="0007504D" w:rsidP="0007504D">
      <w:pPr>
        <w:jc w:val="left"/>
        <w:rPr>
          <w:rFonts w:ascii="Courier New" w:hAnsi="Courier New" w:cs="Courier New"/>
          <w:sz w:val="20"/>
          <w:lang w:val="en-US"/>
        </w:rPr>
      </w:pPr>
      <w:r w:rsidRPr="00D4541F">
        <w:rPr>
          <w:rFonts w:ascii="Courier New" w:hAnsi="Courier New" w:cs="Courier New"/>
          <w:sz w:val="20"/>
          <w:lang w:val="en-US"/>
        </w:rPr>
        <w:t xml:space="preserve">    def index = {</w:t>
      </w:r>
    </w:p>
    <w:p w:rsidR="0007504D" w:rsidRPr="00D4541F" w:rsidRDefault="0007504D" w:rsidP="0007504D">
      <w:pPr>
        <w:jc w:val="left"/>
        <w:rPr>
          <w:rFonts w:ascii="Courier New" w:hAnsi="Courier New" w:cs="Courier New"/>
          <w:sz w:val="20"/>
          <w:lang w:val="en-US"/>
        </w:rPr>
      </w:pPr>
      <w:r w:rsidRPr="00D4541F">
        <w:rPr>
          <w:rFonts w:ascii="Courier New" w:hAnsi="Courier New" w:cs="Courier New"/>
          <w:sz w:val="20"/>
          <w:lang w:val="en-US"/>
        </w:rPr>
        <w:t xml:space="preserve">        [questionList: Question.list()]</w:t>
      </w:r>
    </w:p>
    <w:p w:rsidR="0007504D" w:rsidRPr="00CE7A96" w:rsidRDefault="0007504D" w:rsidP="0007504D">
      <w:pPr>
        <w:jc w:val="left"/>
        <w:rPr>
          <w:rFonts w:ascii="Courier New" w:hAnsi="Courier New" w:cs="Courier New"/>
          <w:sz w:val="20"/>
        </w:rPr>
      </w:pPr>
      <w:r w:rsidRPr="00D4541F">
        <w:rPr>
          <w:rFonts w:ascii="Courier New" w:hAnsi="Courier New" w:cs="Courier New"/>
          <w:sz w:val="20"/>
          <w:lang w:val="en-US"/>
        </w:rPr>
        <w:t xml:space="preserve">    </w:t>
      </w:r>
      <w:r w:rsidRPr="00CE7A96">
        <w:rPr>
          <w:rFonts w:ascii="Courier New" w:hAnsi="Courier New" w:cs="Courier New"/>
          <w:sz w:val="20"/>
        </w:rPr>
        <w:t>}</w:t>
      </w:r>
    </w:p>
    <w:p w:rsidR="009D64C9" w:rsidRPr="00CE7A96" w:rsidRDefault="0007504D" w:rsidP="0007504D">
      <w:pPr>
        <w:jc w:val="left"/>
        <w:rPr>
          <w:rFonts w:ascii="Courier New" w:hAnsi="Courier New" w:cs="Courier New"/>
          <w:sz w:val="20"/>
        </w:rPr>
      </w:pPr>
      <w:r w:rsidRPr="00CE7A96">
        <w:rPr>
          <w:rFonts w:ascii="Courier New" w:hAnsi="Courier New" w:cs="Courier New"/>
          <w:sz w:val="20"/>
        </w:rPr>
        <w:t>}</w:t>
      </w:r>
    </w:p>
    <w:p w:rsidR="0007504D" w:rsidRPr="00CE7A96" w:rsidRDefault="0007504D" w:rsidP="0007504D">
      <w:pPr>
        <w:jc w:val="left"/>
      </w:pPr>
    </w:p>
    <w:p w:rsidR="00DF41CE" w:rsidRDefault="005B5BD0" w:rsidP="0007504D">
      <w:pPr>
        <w:jc w:val="left"/>
      </w:pPr>
      <w:r w:rsidRPr="005B5BD0">
        <w:t xml:space="preserve">Im zweiten Schritt muss die passende View für die </w:t>
      </w:r>
      <w:r>
        <w:t xml:space="preserve">Präsentation </w:t>
      </w:r>
      <w:r w:rsidRPr="005B5BD0">
        <w:t xml:space="preserve">erzeugt und </w:t>
      </w:r>
      <w:r>
        <w:t>implementiert werden.</w:t>
      </w:r>
      <w:r w:rsidR="00FC407D">
        <w:t xml:space="preserve"> Hier kann intensiv Gebrauch gemacht werden von der in allen GSP-Dateien standardmäßig verfügbaren Grails Taglib.</w:t>
      </w:r>
    </w:p>
    <w:p w:rsidR="00FC407D" w:rsidRDefault="00FC407D" w:rsidP="0007504D">
      <w:pPr>
        <w:jc w:val="left"/>
      </w:pP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&lt;html&gt;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&lt;head&gt;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&lt;meta name="layout" content="main"&gt;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&lt;g:javascript library="prototype"/&gt;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&lt;/head&gt;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&lt;body&gt;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&lt;div class="body"&gt;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&lt;h1&gt;Grails Quiz&lt;/h1&gt;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&lt;div id="results" class="message" style="display:none"&gt;&lt;/div&gt;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&lt;g:each in="${questionList}" var="question" status="index"&gt;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&lt;p&gt;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&lt;h2&gt;${question.text}&lt;/h2&gt;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&lt;ul&gt;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&lt;g:each in="${question.answers}" var="answer"&gt;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&lt;li&gt;&lt;g:remoteLink action="answer" id="${answer.id}" update="results" onSuccess="showResults()"&gt;${answer.text}&lt;/g:remoteLink&gt;&lt;/li&gt;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&lt;/g:each&gt;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&lt;/ul&gt;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&lt;/p&gt;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&lt;/g:each&gt;</w:t>
      </w:r>
    </w:p>
    <w:p w:rsidR="00FC407D" w:rsidRPr="00CE7A96" w:rsidRDefault="00FC407D" w:rsidP="00FC407D">
      <w:pPr>
        <w:jc w:val="left"/>
        <w:rPr>
          <w:rFonts w:ascii="Courier New" w:hAnsi="Courier New" w:cs="Courier New"/>
          <w:sz w:val="20"/>
          <w:lang w:val="en-US"/>
        </w:rPr>
      </w:pPr>
      <w:r w:rsidRPr="00CE7A96">
        <w:rPr>
          <w:rFonts w:ascii="Courier New" w:hAnsi="Courier New" w:cs="Courier New"/>
          <w:sz w:val="20"/>
          <w:lang w:val="en-US"/>
        </w:rPr>
        <w:t>&lt;/div&gt;</w:t>
      </w:r>
    </w:p>
    <w:p w:rsidR="00FC407D" w:rsidRPr="00FC407D" w:rsidRDefault="00FC407D" w:rsidP="00FC407D">
      <w:pPr>
        <w:jc w:val="left"/>
        <w:rPr>
          <w:rFonts w:ascii="Courier New" w:hAnsi="Courier New" w:cs="Courier New"/>
          <w:sz w:val="20"/>
        </w:rPr>
      </w:pPr>
      <w:r w:rsidRPr="00FC407D">
        <w:rPr>
          <w:rFonts w:ascii="Courier New" w:hAnsi="Courier New" w:cs="Courier New"/>
          <w:sz w:val="20"/>
        </w:rPr>
        <w:t>&lt;/body&gt;</w:t>
      </w:r>
    </w:p>
    <w:p w:rsidR="00FC407D" w:rsidRPr="00FC407D" w:rsidRDefault="00FC407D" w:rsidP="00FC407D">
      <w:pPr>
        <w:jc w:val="left"/>
        <w:rPr>
          <w:rFonts w:ascii="Courier New" w:hAnsi="Courier New" w:cs="Courier New"/>
          <w:sz w:val="20"/>
        </w:rPr>
      </w:pPr>
      <w:r w:rsidRPr="00FC407D">
        <w:rPr>
          <w:rFonts w:ascii="Courier New" w:hAnsi="Courier New" w:cs="Courier New"/>
          <w:sz w:val="20"/>
        </w:rPr>
        <w:t>&lt;/html&gt;</w:t>
      </w:r>
    </w:p>
    <w:p w:rsidR="00DF41CE" w:rsidRPr="00FC407D" w:rsidRDefault="00DF41CE" w:rsidP="0007504D">
      <w:pPr>
        <w:jc w:val="left"/>
      </w:pPr>
    </w:p>
    <w:p w:rsidR="00DF41CE" w:rsidRDefault="00C07A93" w:rsidP="0007504D">
      <w:pPr>
        <w:jc w:val="left"/>
        <w:rPr>
          <w:szCs w:val="22"/>
        </w:rPr>
      </w:pPr>
      <w:r>
        <w:rPr>
          <w:szCs w:val="22"/>
        </w:rPr>
        <w:t xml:space="preserve">Zuletzt müssen wir noch die aufgerufene JavaScript-Methode </w:t>
      </w:r>
      <w:r w:rsidRPr="00C07A93">
        <w:rPr>
          <w:rFonts w:ascii="Courier New" w:hAnsi="Courier New" w:cs="Courier New"/>
          <w:sz w:val="20"/>
          <w:szCs w:val="22"/>
        </w:rPr>
        <w:t>showResults()</w:t>
      </w:r>
      <w:r>
        <w:rPr>
          <w:szCs w:val="22"/>
        </w:rPr>
        <w:t xml:space="preserve"> sowie die Action </w:t>
      </w:r>
      <w:r w:rsidRPr="00C07A93">
        <w:rPr>
          <w:rFonts w:ascii="Courier New" w:hAnsi="Courier New" w:cs="Courier New"/>
          <w:sz w:val="20"/>
          <w:szCs w:val="22"/>
        </w:rPr>
        <w:t>answer</w:t>
      </w:r>
      <w:r w:rsidRPr="00C07A93">
        <w:rPr>
          <w:sz w:val="20"/>
          <w:szCs w:val="22"/>
        </w:rPr>
        <w:t xml:space="preserve"> </w:t>
      </w:r>
      <w:r>
        <w:rPr>
          <w:szCs w:val="22"/>
        </w:rPr>
        <w:t xml:space="preserve">implementieren, um unsere Quiz-Applikation zu komplettieren. Hierfür spendieren wir der Datei application.js die Funktion </w:t>
      </w:r>
      <w:r w:rsidRPr="00C07A93">
        <w:rPr>
          <w:rFonts w:ascii="Courier New" w:hAnsi="Courier New" w:cs="Courier New"/>
          <w:sz w:val="20"/>
        </w:rPr>
        <w:t>showResults()</w:t>
      </w:r>
      <w:r>
        <w:rPr>
          <w:szCs w:val="22"/>
        </w:rPr>
        <w:t>:</w:t>
      </w:r>
    </w:p>
    <w:p w:rsidR="00C07A93" w:rsidRDefault="00C07A93" w:rsidP="0007504D">
      <w:pPr>
        <w:jc w:val="left"/>
        <w:rPr>
          <w:szCs w:val="22"/>
        </w:rPr>
      </w:pPr>
    </w:p>
    <w:p w:rsidR="00C07A93" w:rsidRPr="0039586B" w:rsidRDefault="00C07A93" w:rsidP="0007504D">
      <w:pPr>
        <w:jc w:val="left"/>
        <w:rPr>
          <w:rFonts w:ascii="Courier New" w:hAnsi="Courier New" w:cs="Courier New"/>
          <w:sz w:val="20"/>
          <w:szCs w:val="22"/>
          <w:lang w:val="en-US"/>
        </w:rPr>
      </w:pPr>
      <w:r w:rsidRPr="0039586B">
        <w:rPr>
          <w:rFonts w:ascii="Courier New" w:hAnsi="Courier New" w:cs="Courier New"/>
          <w:sz w:val="20"/>
          <w:szCs w:val="22"/>
          <w:lang w:val="en-US"/>
        </w:rPr>
        <w:t>#application.js</w:t>
      </w:r>
    </w:p>
    <w:p w:rsidR="00C07A93" w:rsidRPr="0039586B" w:rsidRDefault="00C07A93" w:rsidP="00C07A93">
      <w:pPr>
        <w:jc w:val="left"/>
        <w:rPr>
          <w:rFonts w:ascii="Courier New" w:hAnsi="Courier New" w:cs="Courier New"/>
          <w:sz w:val="20"/>
          <w:szCs w:val="22"/>
          <w:lang w:val="en-US"/>
        </w:rPr>
      </w:pPr>
      <w:r w:rsidRPr="0039586B">
        <w:rPr>
          <w:rFonts w:ascii="Courier New" w:hAnsi="Courier New" w:cs="Courier New"/>
          <w:sz w:val="20"/>
          <w:szCs w:val="22"/>
          <w:lang w:val="en-US"/>
        </w:rPr>
        <w:t>function showResults() {</w:t>
      </w:r>
    </w:p>
    <w:p w:rsidR="00C07A93" w:rsidRPr="0039586B" w:rsidRDefault="00C07A93" w:rsidP="00C07A93">
      <w:pPr>
        <w:jc w:val="left"/>
        <w:rPr>
          <w:rFonts w:ascii="Courier New" w:hAnsi="Courier New" w:cs="Courier New"/>
          <w:sz w:val="20"/>
          <w:szCs w:val="22"/>
          <w:lang w:val="en-US"/>
        </w:rPr>
      </w:pPr>
      <w:r w:rsidRPr="0039586B">
        <w:rPr>
          <w:rFonts w:ascii="Courier New" w:hAnsi="Courier New" w:cs="Courier New"/>
          <w:sz w:val="20"/>
          <w:szCs w:val="22"/>
          <w:lang w:val="en-US"/>
        </w:rPr>
        <w:t xml:space="preserve">    document.getElementById('results').style.display = 'block'</w:t>
      </w:r>
    </w:p>
    <w:p w:rsidR="00C07A93" w:rsidRPr="0039586B" w:rsidRDefault="00C07A93" w:rsidP="00C07A93">
      <w:pPr>
        <w:jc w:val="left"/>
        <w:rPr>
          <w:rFonts w:ascii="Courier New" w:hAnsi="Courier New" w:cs="Courier New"/>
          <w:sz w:val="20"/>
          <w:szCs w:val="22"/>
        </w:rPr>
      </w:pPr>
      <w:r w:rsidRPr="0039586B">
        <w:rPr>
          <w:rFonts w:ascii="Courier New" w:hAnsi="Courier New" w:cs="Courier New"/>
          <w:sz w:val="20"/>
          <w:szCs w:val="22"/>
        </w:rPr>
        <w:t>}</w:t>
      </w:r>
    </w:p>
    <w:p w:rsidR="00C07A93" w:rsidRDefault="00C07A93" w:rsidP="00C07A93">
      <w:pPr>
        <w:jc w:val="left"/>
        <w:rPr>
          <w:szCs w:val="22"/>
        </w:rPr>
      </w:pPr>
    </w:p>
    <w:p w:rsidR="00C07A93" w:rsidRDefault="00C07A93" w:rsidP="00C07A93">
      <w:pPr>
        <w:jc w:val="left"/>
        <w:rPr>
          <w:szCs w:val="22"/>
        </w:rPr>
      </w:pPr>
      <w:r>
        <w:rPr>
          <w:szCs w:val="22"/>
        </w:rPr>
        <w:t xml:space="preserve">Im QuizController ergänzen wir die fehlende Action </w:t>
      </w:r>
      <w:r w:rsidRPr="00C07A93">
        <w:rPr>
          <w:rFonts w:ascii="Courier New" w:hAnsi="Courier New" w:cs="Courier New"/>
          <w:sz w:val="20"/>
          <w:szCs w:val="22"/>
        </w:rPr>
        <w:t>answer</w:t>
      </w:r>
      <w:r>
        <w:rPr>
          <w:szCs w:val="22"/>
        </w:rPr>
        <w:t>:</w:t>
      </w:r>
    </w:p>
    <w:p w:rsidR="00C07A93" w:rsidRDefault="00C07A93" w:rsidP="00C07A93">
      <w:pPr>
        <w:jc w:val="left"/>
        <w:rPr>
          <w:szCs w:val="22"/>
        </w:rPr>
      </w:pPr>
    </w:p>
    <w:p w:rsidR="00C07A93" w:rsidRPr="00C07A93" w:rsidRDefault="00C07A93" w:rsidP="00C07A93">
      <w:pPr>
        <w:jc w:val="left"/>
        <w:rPr>
          <w:rFonts w:ascii="Courier New" w:hAnsi="Courier New" w:cs="Courier New"/>
          <w:sz w:val="20"/>
          <w:lang w:val="en-US"/>
        </w:rPr>
      </w:pPr>
      <w:r w:rsidRPr="00CE7A96">
        <w:rPr>
          <w:rFonts w:ascii="Courier New" w:hAnsi="Courier New" w:cs="Courier New"/>
          <w:sz w:val="20"/>
        </w:rPr>
        <w:t xml:space="preserve">    </w:t>
      </w:r>
      <w:r w:rsidRPr="00C07A93">
        <w:rPr>
          <w:rFonts w:ascii="Courier New" w:hAnsi="Courier New" w:cs="Courier New"/>
          <w:sz w:val="20"/>
          <w:lang w:val="en-US"/>
        </w:rPr>
        <w:t>def answer = {</w:t>
      </w:r>
    </w:p>
    <w:p w:rsidR="00C07A93" w:rsidRPr="00C07A93" w:rsidRDefault="00C07A93" w:rsidP="00C07A93">
      <w:pPr>
        <w:jc w:val="left"/>
        <w:rPr>
          <w:rFonts w:ascii="Courier New" w:hAnsi="Courier New" w:cs="Courier New"/>
          <w:sz w:val="20"/>
          <w:lang w:val="en-US"/>
        </w:rPr>
      </w:pPr>
      <w:r w:rsidRPr="00C07A93">
        <w:rPr>
          <w:rFonts w:ascii="Courier New" w:hAnsi="Courier New" w:cs="Courier New"/>
          <w:sz w:val="20"/>
          <w:lang w:val="en-US"/>
        </w:rPr>
        <w:t xml:space="preserve">        def answer = Answer.get(params.int('id'))</w:t>
      </w:r>
    </w:p>
    <w:p w:rsidR="00C07A93" w:rsidRPr="00C07A93" w:rsidRDefault="00C07A93" w:rsidP="00C07A93">
      <w:pPr>
        <w:jc w:val="left"/>
        <w:rPr>
          <w:rFonts w:ascii="Courier New" w:hAnsi="Courier New" w:cs="Courier New"/>
          <w:sz w:val="20"/>
        </w:rPr>
      </w:pPr>
      <w:r w:rsidRPr="00C07A93">
        <w:rPr>
          <w:rFonts w:ascii="Courier New" w:hAnsi="Courier New" w:cs="Courier New"/>
          <w:sz w:val="20"/>
          <w:lang w:val="en-US"/>
        </w:rPr>
        <w:t xml:space="preserve">        </w:t>
      </w:r>
      <w:r w:rsidRPr="00C07A93">
        <w:rPr>
          <w:rFonts w:ascii="Courier New" w:hAnsi="Courier New" w:cs="Courier New"/>
          <w:sz w:val="20"/>
        </w:rPr>
        <w:t>render answer.correct ? "Hurra, die Antwort ist richtig!" : "Die Antwort '$answer' ist leider falsch!"</w:t>
      </w:r>
    </w:p>
    <w:p w:rsidR="00C07A93" w:rsidRPr="00753244" w:rsidRDefault="00C07A93" w:rsidP="00C07A93">
      <w:pPr>
        <w:jc w:val="left"/>
        <w:rPr>
          <w:rFonts w:ascii="Courier New" w:hAnsi="Courier New" w:cs="Courier New"/>
          <w:sz w:val="20"/>
        </w:rPr>
      </w:pPr>
      <w:r w:rsidRPr="00C07A93">
        <w:rPr>
          <w:rFonts w:ascii="Courier New" w:hAnsi="Courier New" w:cs="Courier New"/>
          <w:sz w:val="20"/>
        </w:rPr>
        <w:t xml:space="preserve">    </w:t>
      </w:r>
      <w:r w:rsidRPr="00753244">
        <w:rPr>
          <w:rFonts w:ascii="Courier New" w:hAnsi="Courier New" w:cs="Courier New"/>
          <w:sz w:val="20"/>
        </w:rPr>
        <w:t>}</w:t>
      </w:r>
    </w:p>
    <w:p w:rsidR="00C07A93" w:rsidRPr="00753244" w:rsidRDefault="00C07A93" w:rsidP="00C07A93">
      <w:pPr>
        <w:jc w:val="left"/>
        <w:rPr>
          <w:szCs w:val="22"/>
        </w:rPr>
      </w:pPr>
    </w:p>
    <w:p w:rsidR="00CE7A96" w:rsidRPr="00CE7A96" w:rsidRDefault="00CE7A96" w:rsidP="00C07A93">
      <w:pPr>
        <w:jc w:val="left"/>
        <w:rPr>
          <w:szCs w:val="22"/>
        </w:rPr>
      </w:pPr>
      <w:r w:rsidRPr="00CE7A96">
        <w:rPr>
          <w:szCs w:val="22"/>
        </w:rPr>
        <w:t xml:space="preserve">Die Applikation ist zu diesem Zeitpunkt fertig und </w:t>
      </w:r>
      <w:r>
        <w:rPr>
          <w:szCs w:val="22"/>
        </w:rPr>
        <w:t>beweist uns, dass selbst in kürzester Zeit und mit wenig aber sehr ausdrucksstarkem Code eine voll funktionsfähige Applikation erstellt werden kann.</w:t>
      </w:r>
    </w:p>
    <w:p w:rsidR="00CE7A96" w:rsidRPr="00CE7A96" w:rsidRDefault="00CE7A96" w:rsidP="00C07A93">
      <w:pPr>
        <w:jc w:val="left"/>
        <w:rPr>
          <w:szCs w:val="22"/>
        </w:rPr>
      </w:pPr>
    </w:p>
    <w:p w:rsidR="00CE7A96" w:rsidRPr="00753244" w:rsidRDefault="00CE7A96" w:rsidP="00CE7A96">
      <w:pPr>
        <w:pStyle w:val="berschrift1"/>
      </w:pPr>
      <w:r w:rsidRPr="00753244">
        <w:t>Fragen und Antworten</w:t>
      </w:r>
    </w:p>
    <w:p w:rsidR="00CE7A96" w:rsidRPr="00753244" w:rsidRDefault="00CE7A96" w:rsidP="00CE7A96"/>
    <w:p w:rsidR="00CE7A96" w:rsidRDefault="00CE7A96" w:rsidP="00CE7A96">
      <w:r w:rsidRPr="00CE7A96">
        <w:t xml:space="preserve">In der verbleibenden Zeit des Vortrags-Slots </w:t>
      </w:r>
      <w:r w:rsidR="00E77C5B">
        <w:t xml:space="preserve">besteht für die Teilnehmer die Möglichkeit mit </w:t>
      </w:r>
      <w:r w:rsidRPr="00CE7A96">
        <w:t>Fragen</w:t>
      </w:r>
      <w:r>
        <w:t xml:space="preserve"> zu Groovy &amp; Grails </w:t>
      </w:r>
      <w:r w:rsidR="000F0CA1">
        <w:t>das weitere Programm selber zu bestimmen</w:t>
      </w:r>
      <w:r>
        <w:t>.</w:t>
      </w:r>
    </w:p>
    <w:p w:rsidR="00CE7A96" w:rsidRDefault="00CE7A96" w:rsidP="00CE7A96"/>
    <w:p w:rsidR="00CE7A96" w:rsidRDefault="003A5856" w:rsidP="00CE7A96">
      <w:r>
        <w:t xml:space="preserve">Mögliche </w:t>
      </w:r>
      <w:r w:rsidR="00CE7A96">
        <w:t>Themen könnten beispielsweise sein</w:t>
      </w:r>
      <w:r w:rsidR="00B43010">
        <w:t xml:space="preserve"> (Vorschläge aus dem Publikum bevorzugt!)</w:t>
      </w:r>
      <w:r w:rsidR="00CE7A96">
        <w:t>:</w:t>
      </w:r>
    </w:p>
    <w:p w:rsidR="008A037E" w:rsidRDefault="008A037E" w:rsidP="00CE7A96">
      <w:pPr>
        <w:pStyle w:val="Listenabsatz"/>
        <w:numPr>
          <w:ilvl w:val="0"/>
          <w:numId w:val="16"/>
        </w:numPr>
        <w:rPr>
          <w:lang w:val="en-US"/>
        </w:rPr>
      </w:pPr>
      <w:r w:rsidRPr="00CE7A96">
        <w:rPr>
          <w:lang w:val="en-US"/>
        </w:rPr>
        <w:t>GORM</w:t>
      </w:r>
      <w:r w:rsidR="00CE7A96">
        <w:rPr>
          <w:lang w:val="en-US"/>
        </w:rPr>
        <w:t xml:space="preserve"> – Grails Object Relational Mapping</w:t>
      </w:r>
    </w:p>
    <w:p w:rsidR="00CE7A96" w:rsidRDefault="00CE7A96" w:rsidP="00CE7A96">
      <w:pPr>
        <w:pStyle w:val="Listenabsatz"/>
        <w:numPr>
          <w:ilvl w:val="0"/>
          <w:numId w:val="16"/>
        </w:numPr>
      </w:pPr>
      <w:r w:rsidRPr="00CE7A96">
        <w:t>Test</w:t>
      </w:r>
      <w:r w:rsidR="00B43010">
        <w:t>getriebene Entwicklung</w:t>
      </w:r>
      <w:r w:rsidRPr="00CE7A96">
        <w:t xml:space="preserve"> </w:t>
      </w:r>
      <w:r w:rsidR="00B43010">
        <w:t xml:space="preserve">mit </w:t>
      </w:r>
      <w:r w:rsidRPr="00CE7A96">
        <w:t>Grails</w:t>
      </w:r>
      <w:r w:rsidR="00B43010">
        <w:t xml:space="preserve"> (Mocking, Unit- und Integrationtests, Specifications</w:t>
      </w:r>
      <w:r>
        <w:t>)</w:t>
      </w:r>
    </w:p>
    <w:p w:rsidR="00CF0F45" w:rsidRDefault="00CE7A96" w:rsidP="00CE7A96">
      <w:pPr>
        <w:pStyle w:val="Listenabsatz"/>
        <w:numPr>
          <w:ilvl w:val="0"/>
          <w:numId w:val="16"/>
        </w:numPr>
      </w:pPr>
      <w:r>
        <w:t xml:space="preserve">Oberflächengestaltung mit Plug-Ins und </w:t>
      </w:r>
      <w:r w:rsidR="00CF0F45" w:rsidRPr="00CE7A96">
        <w:t>Tag</w:t>
      </w:r>
      <w:r w:rsidR="00006D4F" w:rsidRPr="00CE7A96">
        <w:t>-Bibliotheken</w:t>
      </w:r>
    </w:p>
    <w:p w:rsidR="00CE7A96" w:rsidRPr="00B43010" w:rsidRDefault="005541E2" w:rsidP="00CE7A96">
      <w:pPr>
        <w:pStyle w:val="Listenabsatz"/>
        <w:numPr>
          <w:ilvl w:val="0"/>
          <w:numId w:val="16"/>
        </w:numPr>
        <w:rPr>
          <w:lang w:val="en-US"/>
        </w:rPr>
      </w:pPr>
      <w:r>
        <w:rPr>
          <w:lang w:val="en-US"/>
        </w:rPr>
        <w:t xml:space="preserve">Vorstellung der </w:t>
      </w:r>
      <w:r w:rsidR="00CE7A96" w:rsidRPr="00B43010">
        <w:rPr>
          <w:lang w:val="en-US"/>
        </w:rPr>
        <w:t xml:space="preserve">Neuerungen in Grails 2.0 </w:t>
      </w:r>
      <w:r w:rsidR="00B43010" w:rsidRPr="00B43010">
        <w:rPr>
          <w:lang w:val="en-US"/>
        </w:rPr>
        <w:t xml:space="preserve">(Interaktive </w:t>
      </w:r>
      <w:r w:rsidR="00CE7A96" w:rsidRPr="00B43010">
        <w:rPr>
          <w:lang w:val="en-US"/>
        </w:rPr>
        <w:t>Grails Console</w:t>
      </w:r>
      <w:r w:rsidR="00FE1B28">
        <w:rPr>
          <w:lang w:val="en-US"/>
        </w:rPr>
        <w:t>, Agent</w:t>
      </w:r>
      <w:r w:rsidR="00B43010" w:rsidRPr="00B43010">
        <w:rPr>
          <w:lang w:val="en-US"/>
        </w:rPr>
        <w:t xml:space="preserve"> Based Reloading, Test-Mix</w:t>
      </w:r>
      <w:r w:rsidR="006672EE">
        <w:rPr>
          <w:lang w:val="en-US"/>
        </w:rPr>
        <w:t>-I</w:t>
      </w:r>
      <w:r w:rsidR="00B43010" w:rsidRPr="00B43010">
        <w:rPr>
          <w:lang w:val="en-US"/>
        </w:rPr>
        <w:t>ns</w:t>
      </w:r>
      <w:r w:rsidR="00B43010">
        <w:rPr>
          <w:lang w:val="en-US"/>
        </w:rPr>
        <w:t>, Scaffolding UI, Resource Handling…)</w:t>
      </w:r>
    </w:p>
    <w:p w:rsidR="00C07A93" w:rsidRPr="00B43010" w:rsidRDefault="00C07A93" w:rsidP="0063733A">
      <w:pPr>
        <w:jc w:val="left"/>
        <w:rPr>
          <w:szCs w:val="22"/>
          <w:lang w:val="en-US"/>
        </w:rPr>
      </w:pPr>
    </w:p>
    <w:p w:rsidR="008D656A" w:rsidRDefault="008D656A" w:rsidP="008D656A">
      <w:pPr>
        <w:pStyle w:val="berschrift2"/>
      </w:pPr>
      <w:r>
        <w:t>Weitere Informationsquellen</w:t>
      </w:r>
    </w:p>
    <w:p w:rsidR="008D656A" w:rsidRDefault="008D656A" w:rsidP="0063733A">
      <w:pPr>
        <w:jc w:val="left"/>
        <w:rPr>
          <w:szCs w:val="22"/>
        </w:rPr>
      </w:pPr>
    </w:p>
    <w:p w:rsidR="008D656A" w:rsidRPr="0065188D" w:rsidRDefault="00572D89" w:rsidP="008D656A">
      <w:pPr>
        <w:pStyle w:val="Listenabsatz"/>
        <w:numPr>
          <w:ilvl w:val="0"/>
          <w:numId w:val="15"/>
        </w:numPr>
        <w:jc w:val="left"/>
        <w:rPr>
          <w:szCs w:val="22"/>
        </w:rPr>
      </w:pPr>
      <w:hyperlink r:id="rId7" w:history="1">
        <w:r w:rsidR="008D656A" w:rsidRPr="00F34ABF">
          <w:rPr>
            <w:rStyle w:val="Hyperlink"/>
          </w:rPr>
          <w:t>http://www.grails.org</w:t>
        </w:r>
      </w:hyperlink>
      <w:r w:rsidR="008D656A">
        <w:t xml:space="preserve"> – Offizielle Grails Webseite</w:t>
      </w:r>
    </w:p>
    <w:p w:rsidR="0065188D" w:rsidRPr="008D656A" w:rsidRDefault="00572D89" w:rsidP="008D656A">
      <w:pPr>
        <w:pStyle w:val="Listenabsatz"/>
        <w:numPr>
          <w:ilvl w:val="0"/>
          <w:numId w:val="15"/>
        </w:numPr>
        <w:jc w:val="left"/>
        <w:rPr>
          <w:szCs w:val="22"/>
        </w:rPr>
      </w:pPr>
      <w:hyperlink r:id="rId8" w:history="1">
        <w:r w:rsidR="0065188D">
          <w:rPr>
            <w:rStyle w:val="Hyperlink"/>
          </w:rPr>
          <w:t>http://grails.org/doc/latest</w:t>
        </w:r>
      </w:hyperlink>
      <w:r w:rsidR="0065188D">
        <w:t xml:space="preserve"> – Dokumentation der aktuellen Grails Version</w:t>
      </w:r>
    </w:p>
    <w:p w:rsidR="008D656A" w:rsidRPr="008D656A" w:rsidRDefault="00572D89" w:rsidP="008D656A">
      <w:pPr>
        <w:pStyle w:val="Listenabsatz"/>
        <w:numPr>
          <w:ilvl w:val="0"/>
          <w:numId w:val="15"/>
        </w:numPr>
        <w:jc w:val="left"/>
        <w:rPr>
          <w:szCs w:val="22"/>
        </w:rPr>
      </w:pPr>
      <w:hyperlink r:id="rId9" w:history="1">
        <w:r w:rsidR="008D656A">
          <w:rPr>
            <w:rStyle w:val="Hyperlink"/>
          </w:rPr>
          <w:t>http://www.grailspodcast.com</w:t>
        </w:r>
      </w:hyperlink>
      <w:r w:rsidR="008D656A">
        <w:t xml:space="preserve"> – Regelmäßige Podcasts zu Grails</w:t>
      </w:r>
    </w:p>
    <w:p w:rsidR="008D656A" w:rsidRPr="008D656A" w:rsidRDefault="00572D89" w:rsidP="008D656A">
      <w:pPr>
        <w:pStyle w:val="Listenabsatz"/>
        <w:numPr>
          <w:ilvl w:val="0"/>
          <w:numId w:val="15"/>
        </w:numPr>
        <w:jc w:val="left"/>
        <w:rPr>
          <w:szCs w:val="22"/>
        </w:rPr>
      </w:pPr>
      <w:hyperlink r:id="rId10" w:history="1">
        <w:r w:rsidR="008D656A" w:rsidRPr="00F34ABF">
          <w:rPr>
            <w:rStyle w:val="Hyperlink"/>
          </w:rPr>
          <w:t>http://groovy.codehaus.org</w:t>
        </w:r>
      </w:hyperlink>
      <w:r w:rsidR="008D656A">
        <w:t xml:space="preserve"> – Offizielle Groovy Webseite </w:t>
      </w:r>
    </w:p>
    <w:p w:rsidR="008D656A" w:rsidRPr="008D656A" w:rsidRDefault="00572D89" w:rsidP="008D656A">
      <w:pPr>
        <w:pStyle w:val="Listenabsatz"/>
        <w:numPr>
          <w:ilvl w:val="0"/>
          <w:numId w:val="15"/>
        </w:numPr>
        <w:jc w:val="left"/>
        <w:rPr>
          <w:szCs w:val="22"/>
        </w:rPr>
      </w:pPr>
      <w:hyperlink r:id="rId11" w:history="1">
        <w:r w:rsidR="008D656A">
          <w:rPr>
            <w:rStyle w:val="Hyperlink"/>
          </w:rPr>
          <w:t>http://www.groovyblogs.org</w:t>
        </w:r>
      </w:hyperlink>
      <w:r w:rsidR="008D656A">
        <w:t xml:space="preserve"> – Sammlung von Blogs zu Groovy</w:t>
      </w:r>
    </w:p>
    <w:p w:rsidR="008D656A" w:rsidRDefault="008D656A" w:rsidP="0063733A">
      <w:pPr>
        <w:jc w:val="left"/>
        <w:rPr>
          <w:szCs w:val="22"/>
        </w:rPr>
      </w:pPr>
    </w:p>
    <w:p w:rsidR="00D52B8E" w:rsidRPr="00302708" w:rsidRDefault="00D52B8E">
      <w:pPr>
        <w:rPr>
          <w:b/>
          <w:szCs w:val="22"/>
        </w:rPr>
      </w:pPr>
      <w:r w:rsidRPr="00302708">
        <w:rPr>
          <w:b/>
          <w:szCs w:val="22"/>
        </w:rPr>
        <w:t>Kontaktadresse:</w:t>
      </w:r>
    </w:p>
    <w:p w:rsidR="00D52B8E" w:rsidRPr="00302708" w:rsidRDefault="00D52B8E">
      <w:pPr>
        <w:rPr>
          <w:szCs w:val="22"/>
        </w:rPr>
      </w:pPr>
    </w:p>
    <w:p w:rsidR="00D52B8E" w:rsidRPr="00CE7A96" w:rsidRDefault="0063733A">
      <w:pPr>
        <w:rPr>
          <w:b/>
          <w:szCs w:val="22"/>
        </w:rPr>
      </w:pPr>
      <w:r w:rsidRPr="00CE7A96">
        <w:rPr>
          <w:b/>
          <w:szCs w:val="22"/>
        </w:rPr>
        <w:t>Stefan Glase, Christian Metzler</w:t>
      </w:r>
    </w:p>
    <w:p w:rsidR="002A7406" w:rsidRPr="00CE7A96" w:rsidRDefault="0063733A">
      <w:pPr>
        <w:rPr>
          <w:szCs w:val="22"/>
        </w:rPr>
      </w:pPr>
      <w:r w:rsidRPr="00CE7A96">
        <w:rPr>
          <w:szCs w:val="22"/>
        </w:rPr>
        <w:t>OPITZ CONSULTING Gummersbach GmbH</w:t>
      </w:r>
    </w:p>
    <w:p w:rsidR="00D52B8E" w:rsidRPr="00302708" w:rsidRDefault="0063733A">
      <w:pPr>
        <w:rPr>
          <w:szCs w:val="22"/>
        </w:rPr>
      </w:pPr>
      <w:r>
        <w:rPr>
          <w:szCs w:val="22"/>
        </w:rPr>
        <w:t>Kirchstr. 6</w:t>
      </w:r>
    </w:p>
    <w:p w:rsidR="00D52B8E" w:rsidRPr="00302708" w:rsidRDefault="00D52B8E">
      <w:pPr>
        <w:rPr>
          <w:szCs w:val="22"/>
        </w:rPr>
      </w:pPr>
      <w:r w:rsidRPr="00302708">
        <w:rPr>
          <w:szCs w:val="22"/>
        </w:rPr>
        <w:t>D-</w:t>
      </w:r>
      <w:r w:rsidR="0063733A">
        <w:rPr>
          <w:szCs w:val="22"/>
        </w:rPr>
        <w:t>51647</w:t>
      </w:r>
      <w:r w:rsidRPr="00302708">
        <w:rPr>
          <w:szCs w:val="22"/>
        </w:rPr>
        <w:t xml:space="preserve"> </w:t>
      </w:r>
      <w:r w:rsidR="0063733A">
        <w:rPr>
          <w:szCs w:val="22"/>
        </w:rPr>
        <w:t>Gummersbach</w:t>
      </w:r>
    </w:p>
    <w:p w:rsidR="00D52B8E" w:rsidRPr="00302708" w:rsidRDefault="00D52B8E">
      <w:pPr>
        <w:rPr>
          <w:szCs w:val="22"/>
        </w:rPr>
      </w:pPr>
    </w:p>
    <w:p w:rsidR="00D52B8E" w:rsidRPr="00302708" w:rsidRDefault="00D52B8E">
      <w:pPr>
        <w:rPr>
          <w:szCs w:val="22"/>
        </w:rPr>
      </w:pPr>
      <w:r w:rsidRPr="00302708">
        <w:rPr>
          <w:szCs w:val="22"/>
        </w:rPr>
        <w:t xml:space="preserve">Telefon: </w:t>
      </w:r>
      <w:r w:rsidRPr="00302708">
        <w:rPr>
          <w:szCs w:val="22"/>
        </w:rPr>
        <w:tab/>
        <w:t>+49</w:t>
      </w:r>
      <w:r w:rsidR="002A7406" w:rsidRPr="00302708">
        <w:rPr>
          <w:szCs w:val="22"/>
        </w:rPr>
        <w:t xml:space="preserve"> </w:t>
      </w:r>
      <w:r w:rsidRPr="00302708">
        <w:rPr>
          <w:szCs w:val="22"/>
        </w:rPr>
        <w:t>(0)</w:t>
      </w:r>
      <w:r w:rsidR="002A7406" w:rsidRPr="00302708">
        <w:rPr>
          <w:szCs w:val="22"/>
        </w:rPr>
        <w:t xml:space="preserve"> </w:t>
      </w:r>
      <w:r w:rsidR="0063733A">
        <w:rPr>
          <w:szCs w:val="22"/>
        </w:rPr>
        <w:t>2261</w:t>
      </w:r>
      <w:r w:rsidRPr="00302708">
        <w:rPr>
          <w:szCs w:val="22"/>
        </w:rPr>
        <w:t>-</w:t>
      </w:r>
      <w:r w:rsidR="0063733A">
        <w:rPr>
          <w:szCs w:val="22"/>
        </w:rPr>
        <w:t>6001</w:t>
      </w:r>
      <w:r w:rsidR="002A7406" w:rsidRPr="00302708">
        <w:rPr>
          <w:szCs w:val="22"/>
        </w:rPr>
        <w:t xml:space="preserve"> </w:t>
      </w:r>
      <w:r w:rsidR="0063733A">
        <w:rPr>
          <w:szCs w:val="22"/>
        </w:rPr>
        <w:t>0</w:t>
      </w:r>
    </w:p>
    <w:p w:rsidR="00D52B8E" w:rsidRPr="00302708" w:rsidRDefault="00D52B8E">
      <w:pPr>
        <w:rPr>
          <w:szCs w:val="22"/>
        </w:rPr>
      </w:pPr>
      <w:r w:rsidRPr="00302708">
        <w:rPr>
          <w:szCs w:val="22"/>
        </w:rPr>
        <w:t>Fax:</w:t>
      </w:r>
      <w:r w:rsidRPr="00302708">
        <w:rPr>
          <w:szCs w:val="22"/>
        </w:rPr>
        <w:tab/>
        <w:t>+49</w:t>
      </w:r>
      <w:r w:rsidR="002A7406" w:rsidRPr="00302708">
        <w:rPr>
          <w:szCs w:val="22"/>
        </w:rPr>
        <w:t xml:space="preserve"> </w:t>
      </w:r>
      <w:r w:rsidRPr="00302708">
        <w:rPr>
          <w:szCs w:val="22"/>
        </w:rPr>
        <w:t>(0)</w:t>
      </w:r>
      <w:r w:rsidR="002A7406" w:rsidRPr="00302708">
        <w:rPr>
          <w:szCs w:val="22"/>
        </w:rPr>
        <w:t xml:space="preserve"> </w:t>
      </w:r>
      <w:r w:rsidR="0063733A">
        <w:rPr>
          <w:szCs w:val="22"/>
        </w:rPr>
        <w:t>2261</w:t>
      </w:r>
      <w:r w:rsidRPr="00302708">
        <w:rPr>
          <w:szCs w:val="22"/>
        </w:rPr>
        <w:t>-</w:t>
      </w:r>
      <w:r w:rsidR="0063733A">
        <w:rPr>
          <w:szCs w:val="22"/>
        </w:rPr>
        <w:t>6001</w:t>
      </w:r>
      <w:r w:rsidR="002A7406" w:rsidRPr="00302708">
        <w:rPr>
          <w:szCs w:val="22"/>
        </w:rPr>
        <w:t xml:space="preserve"> </w:t>
      </w:r>
      <w:r w:rsidR="0063733A">
        <w:rPr>
          <w:szCs w:val="22"/>
        </w:rPr>
        <w:t>4200</w:t>
      </w:r>
    </w:p>
    <w:p w:rsidR="00D52B8E" w:rsidRPr="00302708" w:rsidRDefault="00311FD1">
      <w:pPr>
        <w:rPr>
          <w:szCs w:val="22"/>
        </w:rPr>
      </w:pPr>
      <w:r w:rsidRPr="00302708">
        <w:rPr>
          <w:szCs w:val="22"/>
        </w:rPr>
        <w:t xml:space="preserve">E-Mail </w:t>
      </w:r>
      <w:r w:rsidRPr="00302708">
        <w:rPr>
          <w:szCs w:val="22"/>
        </w:rPr>
        <w:tab/>
      </w:r>
      <w:hyperlink r:id="rId12" w:history="1">
        <w:r w:rsidR="0063733A" w:rsidRPr="00015708">
          <w:rPr>
            <w:rStyle w:val="Hyperlink"/>
            <w:szCs w:val="22"/>
          </w:rPr>
          <w:t>stefan.glase@opitz-consulting.com</w:t>
        </w:r>
      </w:hyperlink>
      <w:r w:rsidR="0063733A">
        <w:rPr>
          <w:szCs w:val="22"/>
        </w:rPr>
        <w:t xml:space="preserve">, </w:t>
      </w:r>
      <w:hyperlink r:id="rId13" w:history="1">
        <w:r w:rsidR="0063733A" w:rsidRPr="00015708">
          <w:rPr>
            <w:rStyle w:val="Hyperlink"/>
            <w:szCs w:val="22"/>
          </w:rPr>
          <w:t>christian.metzler@opitz-consulting.com</w:t>
        </w:r>
      </w:hyperlink>
    </w:p>
    <w:p w:rsidR="00FF3CCB" w:rsidRPr="00302708" w:rsidRDefault="00D52B8E">
      <w:pPr>
        <w:rPr>
          <w:szCs w:val="22"/>
        </w:rPr>
      </w:pPr>
      <w:r w:rsidRPr="00302708">
        <w:rPr>
          <w:szCs w:val="22"/>
        </w:rPr>
        <w:t>Internet:</w:t>
      </w:r>
      <w:r w:rsidRPr="00302708">
        <w:rPr>
          <w:szCs w:val="22"/>
        </w:rPr>
        <w:tab/>
      </w:r>
      <w:hyperlink r:id="rId14" w:history="1">
        <w:r w:rsidR="0063733A" w:rsidRPr="00015708">
          <w:rPr>
            <w:rStyle w:val="Hyperlink"/>
            <w:szCs w:val="22"/>
          </w:rPr>
          <w:t>www.opitz-consulting.com</w:t>
        </w:r>
      </w:hyperlink>
    </w:p>
    <w:sectPr w:rsidR="00FF3CCB" w:rsidRPr="00302708" w:rsidSect="002A7406">
      <w:pgSz w:w="11906" w:h="16838" w:code="9"/>
      <w:pgMar w:top="1701" w:right="1418" w:bottom="2268"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E129B06"/>
    <w:lvl w:ilvl="0">
      <w:start w:val="1"/>
      <w:numFmt w:val="decimal"/>
      <w:lvlText w:val="%1."/>
      <w:lvlJc w:val="left"/>
      <w:pPr>
        <w:tabs>
          <w:tab w:val="num" w:pos="1492"/>
        </w:tabs>
        <w:ind w:left="1492" w:hanging="360"/>
      </w:pPr>
    </w:lvl>
  </w:abstractNum>
  <w:abstractNum w:abstractNumId="1">
    <w:nsid w:val="FFFFFF7D"/>
    <w:multiLevelType w:val="singleLevel"/>
    <w:tmpl w:val="F48A19CE"/>
    <w:lvl w:ilvl="0">
      <w:start w:val="1"/>
      <w:numFmt w:val="decimal"/>
      <w:lvlText w:val="%1."/>
      <w:lvlJc w:val="left"/>
      <w:pPr>
        <w:tabs>
          <w:tab w:val="num" w:pos="1209"/>
        </w:tabs>
        <w:ind w:left="1209" w:hanging="360"/>
      </w:pPr>
    </w:lvl>
  </w:abstractNum>
  <w:abstractNum w:abstractNumId="2">
    <w:nsid w:val="FFFFFF7E"/>
    <w:multiLevelType w:val="singleLevel"/>
    <w:tmpl w:val="5B543AA4"/>
    <w:lvl w:ilvl="0">
      <w:start w:val="1"/>
      <w:numFmt w:val="decimal"/>
      <w:lvlText w:val="%1."/>
      <w:lvlJc w:val="left"/>
      <w:pPr>
        <w:tabs>
          <w:tab w:val="num" w:pos="926"/>
        </w:tabs>
        <w:ind w:left="926" w:hanging="360"/>
      </w:pPr>
    </w:lvl>
  </w:abstractNum>
  <w:abstractNum w:abstractNumId="3">
    <w:nsid w:val="FFFFFF7F"/>
    <w:multiLevelType w:val="singleLevel"/>
    <w:tmpl w:val="BF5007B0"/>
    <w:lvl w:ilvl="0">
      <w:start w:val="1"/>
      <w:numFmt w:val="decimal"/>
      <w:lvlText w:val="%1."/>
      <w:lvlJc w:val="left"/>
      <w:pPr>
        <w:tabs>
          <w:tab w:val="num" w:pos="643"/>
        </w:tabs>
        <w:ind w:left="643" w:hanging="360"/>
      </w:pPr>
    </w:lvl>
  </w:abstractNum>
  <w:abstractNum w:abstractNumId="4">
    <w:nsid w:val="FFFFFF80"/>
    <w:multiLevelType w:val="singleLevel"/>
    <w:tmpl w:val="F738AD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4F83F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A0629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4E26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F8C4210"/>
    <w:lvl w:ilvl="0">
      <w:start w:val="1"/>
      <w:numFmt w:val="decimal"/>
      <w:lvlText w:val="%1."/>
      <w:lvlJc w:val="left"/>
      <w:pPr>
        <w:tabs>
          <w:tab w:val="num" w:pos="360"/>
        </w:tabs>
        <w:ind w:left="360" w:hanging="360"/>
      </w:pPr>
    </w:lvl>
  </w:abstractNum>
  <w:abstractNum w:abstractNumId="9">
    <w:nsid w:val="FFFFFF89"/>
    <w:multiLevelType w:val="singleLevel"/>
    <w:tmpl w:val="98209F5A"/>
    <w:lvl w:ilvl="0">
      <w:start w:val="1"/>
      <w:numFmt w:val="bullet"/>
      <w:lvlText w:val=""/>
      <w:lvlJc w:val="left"/>
      <w:pPr>
        <w:tabs>
          <w:tab w:val="num" w:pos="360"/>
        </w:tabs>
        <w:ind w:left="360" w:hanging="360"/>
      </w:pPr>
      <w:rPr>
        <w:rFonts w:ascii="Symbol" w:hAnsi="Symbol" w:hint="default"/>
      </w:rPr>
    </w:lvl>
  </w:abstractNum>
  <w:abstractNum w:abstractNumId="10">
    <w:nsid w:val="25880A27"/>
    <w:multiLevelType w:val="hybridMultilevel"/>
    <w:tmpl w:val="656A0C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5843722"/>
    <w:multiLevelType w:val="hybridMultilevel"/>
    <w:tmpl w:val="A82AEF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E4C3366"/>
    <w:multiLevelType w:val="hybridMultilevel"/>
    <w:tmpl w:val="32A0A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DC65A2E"/>
    <w:multiLevelType w:val="hybridMultilevel"/>
    <w:tmpl w:val="D53266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1CC0F75"/>
    <w:multiLevelType w:val="hybridMultilevel"/>
    <w:tmpl w:val="7F043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6D71940"/>
    <w:multiLevelType w:val="hybridMultilevel"/>
    <w:tmpl w:val="BA9A2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0"/>
  </w:num>
  <w:num w:numId="14">
    <w:abstractNumId w:val="11"/>
  </w:num>
  <w:num w:numId="15">
    <w:abstractNumId w:val="15"/>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1F08"/>
  <w:defaultTabStop w:val="708"/>
  <w:hyphenationZone w:val="425"/>
  <w:displayHorizontalDrawingGridEvery w:val="0"/>
  <w:displayVerticalDrawingGridEvery w:val="0"/>
  <w:doNotUseMarginsForDrawingGridOrigin/>
  <w:noPunctuationKerning/>
  <w:characterSpacingControl w:val="doNotCompress"/>
  <w:compat/>
  <w:rsids>
    <w:rsidRoot w:val="00F901A1"/>
    <w:rsid w:val="00000174"/>
    <w:rsid w:val="00006D4F"/>
    <w:rsid w:val="00046841"/>
    <w:rsid w:val="00067202"/>
    <w:rsid w:val="0007504D"/>
    <w:rsid w:val="00086A90"/>
    <w:rsid w:val="000B1B31"/>
    <w:rsid w:val="000B5348"/>
    <w:rsid w:val="000F0CA1"/>
    <w:rsid w:val="00144B68"/>
    <w:rsid w:val="00160A63"/>
    <w:rsid w:val="00187793"/>
    <w:rsid w:val="00197C04"/>
    <w:rsid w:val="001C491E"/>
    <w:rsid w:val="001C6385"/>
    <w:rsid w:val="001D4705"/>
    <w:rsid w:val="001E2F13"/>
    <w:rsid w:val="00226B71"/>
    <w:rsid w:val="00252510"/>
    <w:rsid w:val="00275297"/>
    <w:rsid w:val="002800B5"/>
    <w:rsid w:val="002A7406"/>
    <w:rsid w:val="002D69F6"/>
    <w:rsid w:val="002F1B4A"/>
    <w:rsid w:val="00302708"/>
    <w:rsid w:val="00311FD1"/>
    <w:rsid w:val="0032668E"/>
    <w:rsid w:val="00335AD2"/>
    <w:rsid w:val="00355AAD"/>
    <w:rsid w:val="003600D9"/>
    <w:rsid w:val="00375588"/>
    <w:rsid w:val="0039586B"/>
    <w:rsid w:val="003A5856"/>
    <w:rsid w:val="004124D5"/>
    <w:rsid w:val="0042203A"/>
    <w:rsid w:val="00432857"/>
    <w:rsid w:val="00451924"/>
    <w:rsid w:val="00487AE9"/>
    <w:rsid w:val="004F5B5C"/>
    <w:rsid w:val="005525DB"/>
    <w:rsid w:val="005541E2"/>
    <w:rsid w:val="00566634"/>
    <w:rsid w:val="00567862"/>
    <w:rsid w:val="00572D89"/>
    <w:rsid w:val="005756AF"/>
    <w:rsid w:val="005B5BD0"/>
    <w:rsid w:val="005E4A97"/>
    <w:rsid w:val="005E61BA"/>
    <w:rsid w:val="00603665"/>
    <w:rsid w:val="0063733A"/>
    <w:rsid w:val="00640023"/>
    <w:rsid w:val="0065188D"/>
    <w:rsid w:val="006672EE"/>
    <w:rsid w:val="0069093C"/>
    <w:rsid w:val="006A402E"/>
    <w:rsid w:val="007059E5"/>
    <w:rsid w:val="007118F6"/>
    <w:rsid w:val="00753244"/>
    <w:rsid w:val="007611DD"/>
    <w:rsid w:val="007B18AE"/>
    <w:rsid w:val="007D50BB"/>
    <w:rsid w:val="00802EB3"/>
    <w:rsid w:val="00823BE0"/>
    <w:rsid w:val="008320C6"/>
    <w:rsid w:val="00852C3C"/>
    <w:rsid w:val="008800DC"/>
    <w:rsid w:val="008819EA"/>
    <w:rsid w:val="0088597C"/>
    <w:rsid w:val="00890356"/>
    <w:rsid w:val="008A037E"/>
    <w:rsid w:val="008B72DF"/>
    <w:rsid w:val="008D1687"/>
    <w:rsid w:val="008D656A"/>
    <w:rsid w:val="00913247"/>
    <w:rsid w:val="00920E9A"/>
    <w:rsid w:val="00954564"/>
    <w:rsid w:val="009632AA"/>
    <w:rsid w:val="009861F7"/>
    <w:rsid w:val="009C0341"/>
    <w:rsid w:val="009D0C86"/>
    <w:rsid w:val="009D64C9"/>
    <w:rsid w:val="009E746B"/>
    <w:rsid w:val="009F1B77"/>
    <w:rsid w:val="00A24FD3"/>
    <w:rsid w:val="00A878E6"/>
    <w:rsid w:val="00A93F66"/>
    <w:rsid w:val="00AA08C5"/>
    <w:rsid w:val="00AC080F"/>
    <w:rsid w:val="00AF1CD7"/>
    <w:rsid w:val="00B26D2D"/>
    <w:rsid w:val="00B43010"/>
    <w:rsid w:val="00B61398"/>
    <w:rsid w:val="00B63F50"/>
    <w:rsid w:val="00B74EC9"/>
    <w:rsid w:val="00B85DD0"/>
    <w:rsid w:val="00B92676"/>
    <w:rsid w:val="00BA4731"/>
    <w:rsid w:val="00C03109"/>
    <w:rsid w:val="00C05C23"/>
    <w:rsid w:val="00C07A93"/>
    <w:rsid w:val="00C12746"/>
    <w:rsid w:val="00C31CE4"/>
    <w:rsid w:val="00C357DD"/>
    <w:rsid w:val="00C378DB"/>
    <w:rsid w:val="00C52F7F"/>
    <w:rsid w:val="00C6473E"/>
    <w:rsid w:val="00CA34B9"/>
    <w:rsid w:val="00CD7305"/>
    <w:rsid w:val="00CE7A96"/>
    <w:rsid w:val="00CF0F45"/>
    <w:rsid w:val="00D04D5A"/>
    <w:rsid w:val="00D05473"/>
    <w:rsid w:val="00D4541F"/>
    <w:rsid w:val="00D52B8E"/>
    <w:rsid w:val="00D5699A"/>
    <w:rsid w:val="00D66FEE"/>
    <w:rsid w:val="00DB31DD"/>
    <w:rsid w:val="00DB674B"/>
    <w:rsid w:val="00DC4B15"/>
    <w:rsid w:val="00DF41CE"/>
    <w:rsid w:val="00DF681D"/>
    <w:rsid w:val="00E33C38"/>
    <w:rsid w:val="00E4216C"/>
    <w:rsid w:val="00E77C5B"/>
    <w:rsid w:val="00E80EF0"/>
    <w:rsid w:val="00F0072B"/>
    <w:rsid w:val="00F11D90"/>
    <w:rsid w:val="00F329B3"/>
    <w:rsid w:val="00F901A1"/>
    <w:rsid w:val="00FA7F6D"/>
    <w:rsid w:val="00FC407D"/>
    <w:rsid w:val="00FE189F"/>
    <w:rsid w:val="00FE1B28"/>
    <w:rsid w:val="00FF3CC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4F5B5C"/>
    <w:pPr>
      <w:tabs>
        <w:tab w:val="left" w:pos="1814"/>
        <w:tab w:val="left" w:pos="3629"/>
        <w:tab w:val="left" w:pos="5443"/>
        <w:tab w:val="left" w:pos="7258"/>
      </w:tabs>
      <w:jc w:val="both"/>
    </w:pPr>
    <w:rPr>
      <w:sz w:val="22"/>
    </w:rPr>
  </w:style>
  <w:style w:type="paragraph" w:styleId="berschrift1">
    <w:name w:val="heading 1"/>
    <w:basedOn w:val="Standard"/>
    <w:next w:val="Standard"/>
    <w:qFormat/>
    <w:rsid w:val="00AC080F"/>
    <w:pPr>
      <w:keepNext/>
      <w:keepLines/>
      <w:tabs>
        <w:tab w:val="clear" w:pos="1814"/>
        <w:tab w:val="clear" w:pos="3629"/>
        <w:tab w:val="clear" w:pos="5443"/>
        <w:tab w:val="clear" w:pos="7258"/>
      </w:tabs>
      <w:jc w:val="left"/>
      <w:outlineLvl w:val="0"/>
    </w:pPr>
    <w:rPr>
      <w:b/>
      <w:kern w:val="28"/>
    </w:rPr>
  </w:style>
  <w:style w:type="paragraph" w:styleId="berschrift2">
    <w:name w:val="heading 2"/>
    <w:basedOn w:val="berschrift1"/>
    <w:next w:val="Standard"/>
    <w:qFormat/>
    <w:rsid w:val="00AC080F"/>
    <w:pPr>
      <w:outlineLvl w:val="1"/>
    </w:pPr>
  </w:style>
  <w:style w:type="paragraph" w:styleId="berschrift3">
    <w:name w:val="heading 3"/>
    <w:basedOn w:val="berschrift2"/>
    <w:next w:val="Standard"/>
    <w:qFormat/>
    <w:rsid w:val="00AC080F"/>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Titel">
    <w:name w:val="Titel-Titel"/>
    <w:basedOn w:val="berschrift1"/>
    <w:next w:val="Titel-Autor"/>
    <w:rsid w:val="00AC080F"/>
    <w:pPr>
      <w:jc w:val="center"/>
    </w:pPr>
    <w:rPr>
      <w:sz w:val="40"/>
    </w:rPr>
  </w:style>
  <w:style w:type="paragraph" w:customStyle="1" w:styleId="Bildunterschrift">
    <w:name w:val="Bildunterschrift"/>
    <w:basedOn w:val="Standard"/>
    <w:rsid w:val="00AC080F"/>
    <w:pPr>
      <w:jc w:val="left"/>
    </w:pPr>
    <w:rPr>
      <w:i/>
      <w:sz w:val="20"/>
    </w:rPr>
  </w:style>
  <w:style w:type="paragraph" w:customStyle="1" w:styleId="Titel-Autor">
    <w:name w:val="Titel-Autor"/>
    <w:basedOn w:val="Titel-Titel"/>
    <w:next w:val="Standard"/>
    <w:rsid w:val="00AC080F"/>
    <w:rPr>
      <w:sz w:val="24"/>
    </w:rPr>
  </w:style>
  <w:style w:type="paragraph" w:styleId="Sprechblasentext">
    <w:name w:val="Balloon Text"/>
    <w:basedOn w:val="Standard"/>
    <w:link w:val="SprechblasentextZchn"/>
    <w:uiPriority w:val="99"/>
    <w:semiHidden/>
    <w:unhideWhenUsed/>
    <w:rsid w:val="00D52B8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2B8E"/>
    <w:rPr>
      <w:rFonts w:ascii="Tahoma" w:hAnsi="Tahoma" w:cs="Tahoma"/>
      <w:sz w:val="16"/>
      <w:szCs w:val="16"/>
    </w:rPr>
  </w:style>
  <w:style w:type="paragraph" w:styleId="Dokumentstruktur">
    <w:name w:val="Document Map"/>
    <w:basedOn w:val="Standard"/>
    <w:semiHidden/>
    <w:rsid w:val="00302708"/>
    <w:pPr>
      <w:shd w:val="clear" w:color="auto" w:fill="000080"/>
    </w:pPr>
    <w:rPr>
      <w:rFonts w:ascii="Tahoma" w:hAnsi="Tahoma" w:cs="Tahoma"/>
      <w:sz w:val="20"/>
    </w:rPr>
  </w:style>
  <w:style w:type="character" w:styleId="HTMLCode">
    <w:name w:val="HTML Code"/>
    <w:basedOn w:val="Absatz-Standardschriftart"/>
    <w:rsid w:val="001E2F13"/>
    <w:rPr>
      <w:rFonts w:ascii="Courier New" w:hAnsi="Courier New" w:cs="Courier New"/>
      <w:sz w:val="20"/>
      <w:szCs w:val="20"/>
    </w:rPr>
  </w:style>
  <w:style w:type="character" w:customStyle="1" w:styleId="Standard11ptGrau-50">
    <w:name w:val="Standard 11 pt Grau-50%"/>
    <w:basedOn w:val="Absatz-Standardschriftart"/>
    <w:rsid w:val="004F5B5C"/>
    <w:rPr>
      <w:color w:val="808080"/>
    </w:rPr>
  </w:style>
  <w:style w:type="paragraph" w:styleId="Listenabsatz">
    <w:name w:val="List Paragraph"/>
    <w:basedOn w:val="Standard"/>
    <w:uiPriority w:val="34"/>
    <w:qFormat/>
    <w:rsid w:val="006A402E"/>
    <w:pPr>
      <w:ind w:left="720"/>
      <w:contextualSpacing/>
    </w:pPr>
  </w:style>
  <w:style w:type="character" w:customStyle="1" w:styleId="js-keyword">
    <w:name w:val="js-keyword"/>
    <w:basedOn w:val="Absatz-Standardschriftart"/>
    <w:rsid w:val="008320C6"/>
  </w:style>
  <w:style w:type="character" w:customStyle="1" w:styleId="apple-converted-space">
    <w:name w:val="apple-converted-space"/>
    <w:basedOn w:val="Absatz-Standardschriftart"/>
    <w:rsid w:val="008320C6"/>
  </w:style>
  <w:style w:type="character" w:customStyle="1" w:styleId="js-variable">
    <w:name w:val="js-variable"/>
    <w:basedOn w:val="Absatz-Standardschriftart"/>
    <w:rsid w:val="008320C6"/>
  </w:style>
  <w:style w:type="character" w:customStyle="1" w:styleId="js-punctuation">
    <w:name w:val="js-punctuation"/>
    <w:basedOn w:val="Absatz-Standardschriftart"/>
    <w:rsid w:val="008320C6"/>
  </w:style>
  <w:style w:type="character" w:customStyle="1" w:styleId="whitespace">
    <w:name w:val="whitespace"/>
    <w:basedOn w:val="Absatz-Standardschriftart"/>
    <w:rsid w:val="008320C6"/>
  </w:style>
  <w:style w:type="character" w:customStyle="1" w:styleId="js-string">
    <w:name w:val="js-string"/>
    <w:basedOn w:val="Absatz-Standardschriftart"/>
    <w:rsid w:val="008320C6"/>
  </w:style>
  <w:style w:type="character" w:customStyle="1" w:styleId="js-operator">
    <w:name w:val="js-operator"/>
    <w:basedOn w:val="Absatz-Standardschriftart"/>
    <w:rsid w:val="008320C6"/>
  </w:style>
  <w:style w:type="character" w:styleId="Hyperlink">
    <w:name w:val="Hyperlink"/>
    <w:basedOn w:val="Absatz-Standardschriftart"/>
    <w:uiPriority w:val="99"/>
    <w:unhideWhenUsed/>
    <w:rsid w:val="0063733A"/>
    <w:rPr>
      <w:color w:val="0000FF" w:themeColor="hyperlink"/>
      <w:u w:val="single"/>
    </w:rPr>
  </w:style>
  <w:style w:type="character" w:customStyle="1" w:styleId="js-atom">
    <w:name w:val="js-atom"/>
    <w:basedOn w:val="Absatz-Standardschriftart"/>
    <w:rsid w:val="00640023"/>
  </w:style>
</w:styles>
</file>

<file path=word/webSettings.xml><?xml version="1.0" encoding="utf-8"?>
<w:webSettings xmlns:r="http://schemas.openxmlformats.org/officeDocument/2006/relationships" xmlns:w="http://schemas.openxmlformats.org/wordprocessingml/2006/main">
  <w:divs>
    <w:div w:id="128392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ils.org/doc/latest/" TargetMode="External"/><Relationship Id="rId13" Type="http://schemas.openxmlformats.org/officeDocument/2006/relationships/hyperlink" Target="mailto:christian.metzler@opitz-consulting.com" TargetMode="External"/><Relationship Id="rId3" Type="http://schemas.openxmlformats.org/officeDocument/2006/relationships/styles" Target="styles.xml"/><Relationship Id="rId7" Type="http://schemas.openxmlformats.org/officeDocument/2006/relationships/hyperlink" Target="http://www.grails.org" TargetMode="External"/><Relationship Id="rId12" Type="http://schemas.openxmlformats.org/officeDocument/2006/relationships/hyperlink" Target="mailto:stefan.glase@opitz-consulting.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grails.org/plugin/build-test-data" TargetMode="External"/><Relationship Id="rId11" Type="http://schemas.openxmlformats.org/officeDocument/2006/relationships/hyperlink" Target="http://www.groovyblog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roovy.codehaus.org" TargetMode="External"/><Relationship Id="rId4" Type="http://schemas.openxmlformats.org/officeDocument/2006/relationships/settings" Target="settings.xml"/><Relationship Id="rId9" Type="http://schemas.openxmlformats.org/officeDocument/2006/relationships/hyperlink" Target="http://www.grailspodcast.com/" TargetMode="External"/><Relationship Id="rId14" Type="http://schemas.openxmlformats.org/officeDocument/2006/relationships/hyperlink" Target="http://www.opitz-consulting.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l\Downloads\2010-K-Vortragsvorlag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7EF16-DDA4-4CE0-A32D-9E31A8024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2010-K-Vortragsvorlage.dot</Template>
  <TotalTime>0</TotalTime>
  <Pages>6</Pages>
  <Words>1468</Words>
  <Characters>9249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zgzgzgzgzgzg</vt:lpstr>
    </vt:vector>
  </TitlesOfParts>
  <Company>S.K. Werbung Siegfried Kiechle GmbH</Company>
  <LinksUpToDate>false</LinksUpToDate>
  <CharactersWithSpaces>10696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zgzgzgzgzgzg</dc:title>
  <dc:creator>Stefan Glase</dc:creator>
  <cp:lastModifiedBy>cme</cp:lastModifiedBy>
  <cp:revision>97</cp:revision>
  <cp:lastPrinted>2010-04-14T12:32:00Z</cp:lastPrinted>
  <dcterms:created xsi:type="dcterms:W3CDTF">2011-09-05T08:52:00Z</dcterms:created>
  <dcterms:modified xsi:type="dcterms:W3CDTF">2011-09-14T08:50:00Z</dcterms:modified>
</cp:coreProperties>
</file>